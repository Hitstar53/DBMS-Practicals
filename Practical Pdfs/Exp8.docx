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25A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089DD3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17399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082541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9CE7D0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F8867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4A348A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2B3F5A8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9EF3BF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F9B270" w14:textId="79BBA81D" w:rsidR="007E47CF" w:rsidRPr="00AD0322" w:rsidRDefault="00AD0322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8</w:t>
            </w:r>
          </w:p>
        </w:tc>
      </w:tr>
    </w:tbl>
    <w:p w14:paraId="38813088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3AA96BE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2FA76C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36C827" w14:textId="060AD077" w:rsidR="007E47CF" w:rsidRP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Implement Triggers in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MySql</w:t>
            </w:r>
            <w:proofErr w:type="spellEnd"/>
          </w:p>
        </w:tc>
      </w:tr>
      <w:tr w:rsidR="007E47CF" w:rsidRPr="00A44771" w14:paraId="11804E0F" w14:textId="77777777" w:rsidTr="00915CD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109DD1A5" w14:textId="77777777" w:rsidR="007E47CF" w:rsidRPr="00915CD8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915CD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5E53E63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3F41E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CF49ED" w14:textId="4D44431F" w:rsidR="007E47CF" w:rsidRPr="00A44771" w:rsidRDefault="00AD0322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Implement different types of triggers on tables in the existing database in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mysql</w:t>
            </w:r>
            <w:proofErr w:type="spellEnd"/>
          </w:p>
        </w:tc>
      </w:tr>
      <w:tr w:rsidR="007E47CF" w:rsidRPr="00A44771" w14:paraId="1DA554FA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B4742C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D996CC" w14:textId="2F2358CF" w:rsidR="007E47CF" w:rsidRPr="00AD0322" w:rsidRDefault="00AD0322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AD0322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TRIGGERS:</w:t>
            </w:r>
          </w:p>
          <w:p w14:paraId="7A12D5B0" w14:textId="4BB2DC2C" w:rsidR="00AD0322" w:rsidRDefault="00AD0322">
            <w:pPr>
              <w:rPr>
                <w:rFonts w:ascii="Comic Sans MS" w:eastAsia="Times New Roman" w:hAnsi="Comic Sans MS" w:cs="Times New Roman"/>
              </w:rPr>
            </w:pPr>
            <w:r w:rsidRPr="00AD0322">
              <w:rPr>
                <w:rFonts w:ascii="Comic Sans MS" w:eastAsia="Times New Roman" w:hAnsi="Comic Sans MS" w:cs="Times New Roman"/>
              </w:rPr>
              <w:t>A trigger in MySQL is a set of SQL statements that reside in a system catalog. </w:t>
            </w:r>
            <w:r w:rsidRPr="00AD0322">
              <w:rPr>
                <w:rFonts w:ascii="Comic Sans MS" w:eastAsia="Times New Roman" w:hAnsi="Comic Sans MS" w:cs="Times New Roman"/>
                <w:b/>
                <w:bCs/>
              </w:rPr>
              <w:t>It is a special type of stored procedure that is invoked automatically in response to an event</w:t>
            </w:r>
            <w:r w:rsidRPr="00AD0322">
              <w:rPr>
                <w:rFonts w:ascii="Comic Sans MS" w:eastAsia="Times New Roman" w:hAnsi="Comic Sans MS" w:cs="Times New Roman"/>
              </w:rPr>
              <w:t>. Each trigger is associated with a table, which is activated on any DML statement such as </w:t>
            </w:r>
            <w:r w:rsidRPr="00AD0322">
              <w:rPr>
                <w:rFonts w:ascii="Comic Sans MS" w:eastAsia="Times New Roman" w:hAnsi="Comic Sans MS" w:cs="Times New Roman"/>
                <w:b/>
                <w:bCs/>
              </w:rPr>
              <w:t>INSERT, UPDATE</w:t>
            </w:r>
            <w:r w:rsidRPr="00AD0322">
              <w:rPr>
                <w:rFonts w:ascii="Comic Sans MS" w:eastAsia="Times New Roman" w:hAnsi="Comic Sans MS" w:cs="Times New Roman"/>
              </w:rPr>
              <w:t>, or </w:t>
            </w:r>
            <w:r w:rsidRPr="00AD0322">
              <w:rPr>
                <w:rFonts w:ascii="Comic Sans MS" w:eastAsia="Times New Roman" w:hAnsi="Comic Sans MS" w:cs="Times New Roman"/>
                <w:b/>
                <w:bCs/>
              </w:rPr>
              <w:t>DELETE</w:t>
            </w:r>
            <w:r w:rsidRPr="00AD0322">
              <w:rPr>
                <w:rFonts w:ascii="Comic Sans MS" w:eastAsia="Times New Roman" w:hAnsi="Comic Sans MS" w:cs="Times New Roman"/>
              </w:rPr>
              <w:t>.</w:t>
            </w:r>
          </w:p>
          <w:p w14:paraId="27B5586E" w14:textId="77777777" w:rsidR="00AD0322" w:rsidRP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19FA87F" w14:textId="77777777" w:rsidR="00AD0322" w:rsidRPr="00AD0322" w:rsidRDefault="00AD0322" w:rsidP="00AD0322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D032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Limitations of Using Triggers in MySQL</w:t>
            </w:r>
          </w:p>
          <w:p w14:paraId="751002B3" w14:textId="5367B876" w:rsidR="00AD0322" w:rsidRPr="00AD0322" w:rsidRDefault="00AD0322" w:rsidP="00AD032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1. </w:t>
            </w:r>
            <w:r w:rsidRPr="00AD0322">
              <w:rPr>
                <w:rFonts w:ascii="Comic Sans MS" w:eastAsia="Times New Roman" w:hAnsi="Comic Sans MS" w:cs="Times New Roman"/>
                <w:lang w:val="en-IN"/>
              </w:rPr>
              <w:t>MySQL triggers do not allow to use of all validations; they only provide extended validations. </w:t>
            </w:r>
            <w:r w:rsidRPr="00AD032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 example</w:t>
            </w:r>
            <w:r w:rsidRPr="00AD0322">
              <w:rPr>
                <w:rFonts w:ascii="Comic Sans MS" w:eastAsia="Times New Roman" w:hAnsi="Comic Sans MS" w:cs="Times New Roman"/>
                <w:lang w:val="en-IN"/>
              </w:rPr>
              <w:t>, we can use the NOT NULL, UNIQUE, CHECK and FOREIGN KEY constraints for simple validations.</w:t>
            </w:r>
          </w:p>
          <w:p w14:paraId="024482D2" w14:textId="23488328" w:rsidR="00AD0322" w:rsidRPr="00AD0322" w:rsidRDefault="00AD0322" w:rsidP="00AD032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2. </w:t>
            </w:r>
            <w:r w:rsidRPr="00AD0322">
              <w:rPr>
                <w:rFonts w:ascii="Comic Sans MS" w:eastAsia="Times New Roman" w:hAnsi="Comic Sans MS" w:cs="Times New Roman"/>
                <w:lang w:val="en-IN"/>
              </w:rPr>
              <w:t>Triggers are invoked and executed invisibly from the client application. Therefore, it isn't easy to troubleshoot what happens in the database layer.</w:t>
            </w:r>
          </w:p>
          <w:p w14:paraId="195B5416" w14:textId="19775A33" w:rsidR="00AD0322" w:rsidRPr="00AD0322" w:rsidRDefault="00AD0322" w:rsidP="00AD032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3. </w:t>
            </w:r>
            <w:r w:rsidRPr="00AD0322">
              <w:rPr>
                <w:rFonts w:ascii="Comic Sans MS" w:eastAsia="Times New Roman" w:hAnsi="Comic Sans MS" w:cs="Times New Roman"/>
                <w:lang w:val="en-IN"/>
              </w:rPr>
              <w:t>Triggers may increase the overhead of the database server.</w:t>
            </w:r>
          </w:p>
          <w:p w14:paraId="02F492A6" w14:textId="78E8C8FE" w:rsidR="00AD0322" w:rsidRDefault="00AD0322">
            <w:pPr>
              <w:rPr>
                <w:rFonts w:ascii="Comic Sans MS" w:eastAsia="Times New Roman" w:hAnsi="Comic Sans MS" w:cs="Times New Roman"/>
              </w:rPr>
            </w:pPr>
          </w:p>
          <w:p w14:paraId="1573BD46" w14:textId="1430E9CB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3385CF89" w14:textId="2F779CDA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1AC9281F" w14:textId="3214E755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66FB78F3" w14:textId="585BF0A5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5A2BD922" w14:textId="5F35DC78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3057CFBF" w14:textId="33C9984C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57E46124" w14:textId="77777777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23ACF855" w14:textId="07A532A3" w:rsidR="00AD0322" w:rsidRP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Types of Triggers in MySQL:</w:t>
            </w:r>
          </w:p>
          <w:p w14:paraId="3D2BBF5F" w14:textId="2C43DEBD" w:rsid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1. BEFORE INSERT:</w:t>
            </w:r>
          </w:p>
          <w:p w14:paraId="42C4B128" w14:textId="4BA8B1F6" w:rsidR="00AD0322" w:rsidRDefault="00AD0322">
            <w:pPr>
              <w:rPr>
                <w:rFonts w:ascii="Comic Sans MS" w:eastAsia="Times New Roman" w:hAnsi="Comic Sans MS" w:cs="Times New Roman"/>
              </w:rPr>
            </w:pPr>
            <w:r w:rsidRPr="00AD0322">
              <w:rPr>
                <w:rFonts w:ascii="Comic Sans MS" w:eastAsia="Times New Roman" w:hAnsi="Comic Sans MS" w:cs="Times New Roman"/>
              </w:rPr>
              <w:t>It is activated before the insertion of data into the table.</w:t>
            </w:r>
          </w:p>
          <w:p w14:paraId="21C00E06" w14:textId="740F0706" w:rsid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AD0322">
              <w:rPr>
                <w:rFonts w:ascii="Comic Sans MS" w:eastAsia="Times New Roman" w:hAnsi="Comic Sans MS" w:cs="Times New Roman"/>
                <w:b/>
                <w:bCs/>
              </w:rPr>
              <w:t>Syntax:</w:t>
            </w:r>
          </w:p>
          <w:p w14:paraId="3A04FDAB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CREATE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trigger_name</w:t>
            </w:r>
            <w:proofErr w:type="spellEnd"/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2CBE7596" w14:textId="0718725D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 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INSERT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ON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table_name</w:t>
            </w:r>
            <w:proofErr w:type="spellEnd"/>
          </w:p>
          <w:p w14:paraId="6FA8B1A2" w14:textId="21B1BEB4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EACH ROW  </w:t>
            </w:r>
          </w:p>
          <w:p w14:paraId="3D65780C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BEGIN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 </w:t>
            </w:r>
          </w:p>
          <w:p w14:paraId="002E34FC" w14:textId="5C28ECEA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code  </w:t>
            </w:r>
          </w:p>
          <w:p w14:paraId="07B35615" w14:textId="395DE99A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D;</w:t>
            </w:r>
          </w:p>
          <w:p w14:paraId="7F8D64B7" w14:textId="77777777" w:rsidR="00AD0322" w:rsidRPr="00B2115F" w:rsidRDefault="00AD0322">
            <w:pPr>
              <w:rPr>
                <w:rFonts w:ascii="Comic Sans MS" w:eastAsia="Times New Roman" w:hAnsi="Comic Sans MS" w:cs="Times New Roman"/>
              </w:rPr>
            </w:pPr>
          </w:p>
          <w:p w14:paraId="33C558AA" w14:textId="62D78FEF" w:rsid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2. AFTER INSERT:</w:t>
            </w:r>
          </w:p>
          <w:p w14:paraId="02B9BF9C" w14:textId="6043CFF5" w:rsidR="00B2115F" w:rsidRDefault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</w:rPr>
              <w:t>It is activated after the insertion of data into the table.</w:t>
            </w:r>
          </w:p>
          <w:p w14:paraId="248DC378" w14:textId="362FAACA" w:rsid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</w:rPr>
              <w:t>Sy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n</w:t>
            </w:r>
            <w:r w:rsidRPr="00B2115F">
              <w:rPr>
                <w:rFonts w:ascii="Comic Sans MS" w:eastAsia="Times New Roman" w:hAnsi="Comic Sans MS" w:cs="Times New Roman"/>
                <w:b/>
                <w:bCs/>
              </w:rPr>
              <w:t>t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a</w:t>
            </w:r>
            <w:r w:rsidRPr="00B2115F">
              <w:rPr>
                <w:rFonts w:ascii="Comic Sans MS" w:eastAsia="Times New Roman" w:hAnsi="Comic Sans MS" w:cs="Times New Roman"/>
                <w:b/>
                <w:bCs/>
              </w:rPr>
              <w:t>x:</w:t>
            </w:r>
          </w:p>
          <w:p w14:paraId="3F63757D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CREATE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trigger_name</w:t>
            </w:r>
            <w:proofErr w:type="spellEnd"/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659F186C" w14:textId="46777184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AFTER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 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INSERT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ON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table_name</w:t>
            </w:r>
            <w:proofErr w:type="spellEnd"/>
          </w:p>
          <w:p w14:paraId="2378C32C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EACH ROW  </w:t>
            </w:r>
          </w:p>
          <w:p w14:paraId="6AE443F3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BEGIN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 </w:t>
            </w:r>
          </w:p>
          <w:p w14:paraId="520FC0BB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code  </w:t>
            </w:r>
          </w:p>
          <w:p w14:paraId="41619EB9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D;</w:t>
            </w:r>
          </w:p>
          <w:p w14:paraId="5DB7EAA9" w14:textId="77777777" w:rsidR="00B2115F" w:rsidRP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144FB479" w14:textId="77777777" w:rsidR="00B2115F" w:rsidRP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8D1A379" w14:textId="50CB36CF" w:rsid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3. BEFORE UPDATE:</w:t>
            </w:r>
          </w:p>
          <w:p w14:paraId="1F028D86" w14:textId="085B18A3" w:rsidR="00B2115F" w:rsidRDefault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</w:rPr>
              <w:t>It is activated before the update of data in the table.</w:t>
            </w:r>
          </w:p>
          <w:p w14:paraId="63A4891E" w14:textId="28354F46" w:rsid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</w:rPr>
              <w:t>Syntax:</w:t>
            </w:r>
          </w:p>
          <w:p w14:paraId="59246E99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CREATE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trigger_name</w:t>
            </w:r>
            <w:proofErr w:type="spellEnd"/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65B3C0DE" w14:textId="32250E4D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 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UPDA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ON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table_name</w:t>
            </w:r>
            <w:proofErr w:type="spellEnd"/>
          </w:p>
          <w:p w14:paraId="3BFAE3F5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EACH ROW  </w:t>
            </w:r>
          </w:p>
          <w:p w14:paraId="230809A5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BEGIN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 </w:t>
            </w:r>
          </w:p>
          <w:p w14:paraId="0666B80A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code  </w:t>
            </w:r>
          </w:p>
          <w:p w14:paraId="2DAF1AD8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D;</w:t>
            </w:r>
          </w:p>
          <w:p w14:paraId="202F0ADF" w14:textId="73B24915" w:rsid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19AA95DB" w14:textId="77777777" w:rsidR="00B2115F" w:rsidRP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799BE4EE" w14:textId="47C0C9B4" w:rsid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4. AFTER UPDATE</w:t>
            </w:r>
          </w:p>
          <w:p w14:paraId="4A06DD2D" w14:textId="28D75468" w:rsidR="00B2115F" w:rsidRDefault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</w:rPr>
              <w:t>It is activated after the update of the data in the table.</w:t>
            </w:r>
          </w:p>
          <w:p w14:paraId="67CDD38D" w14:textId="37624227" w:rsid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Syntax:</w:t>
            </w:r>
          </w:p>
          <w:p w14:paraId="430B11D7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lastRenderedPageBreak/>
              <w:t>CREATE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trigger_name</w:t>
            </w:r>
            <w:proofErr w:type="spellEnd"/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1AB832BC" w14:textId="51C0A528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AFTER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 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UPDA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ON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table_name</w:t>
            </w:r>
            <w:proofErr w:type="spellEnd"/>
          </w:p>
          <w:p w14:paraId="277F10AB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EACH ROW  </w:t>
            </w:r>
          </w:p>
          <w:p w14:paraId="50AF36B4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BEGIN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 </w:t>
            </w:r>
          </w:p>
          <w:p w14:paraId="6CD27546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code  </w:t>
            </w:r>
          </w:p>
          <w:p w14:paraId="4F90AD35" w14:textId="60E9EF1F" w:rsidR="00B2115F" w:rsidRPr="00B2115F" w:rsidRDefault="00B2115F" w:rsidP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D;</w:t>
            </w:r>
          </w:p>
          <w:p w14:paraId="3FE63A8D" w14:textId="77777777" w:rsidR="00B2115F" w:rsidRP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D1F6E65" w14:textId="7C519853" w:rsid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5. BEFORE DELETE</w:t>
            </w:r>
          </w:p>
          <w:p w14:paraId="614DB2B1" w14:textId="3EB0DF34" w:rsidR="00B2115F" w:rsidRDefault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</w:rPr>
              <w:t>It is activated before the data is removed from the table.</w:t>
            </w:r>
          </w:p>
          <w:p w14:paraId="226F94ED" w14:textId="64579124" w:rsid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Syntax:</w:t>
            </w:r>
          </w:p>
          <w:p w14:paraId="52A27C6F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CREATE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trigger_name</w:t>
            </w:r>
            <w:proofErr w:type="spellEnd"/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3E8C8DB5" w14:textId="57359264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 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DEL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ET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ON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table_name</w:t>
            </w:r>
            <w:proofErr w:type="spellEnd"/>
          </w:p>
          <w:p w14:paraId="31253B5C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EACH ROW  </w:t>
            </w:r>
          </w:p>
          <w:p w14:paraId="7C6313C2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BEGIN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 </w:t>
            </w:r>
          </w:p>
          <w:p w14:paraId="7FF9E36C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code  </w:t>
            </w:r>
          </w:p>
          <w:p w14:paraId="3096A072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D;</w:t>
            </w:r>
          </w:p>
          <w:p w14:paraId="0E680A91" w14:textId="7E6111A1" w:rsidR="00B2115F" w:rsidRPr="00B2115F" w:rsidRDefault="00B2115F">
            <w:pPr>
              <w:rPr>
                <w:rFonts w:ascii="Comic Sans MS" w:eastAsia="Times New Roman" w:hAnsi="Comic Sans MS" w:cs="Times New Roman"/>
              </w:rPr>
            </w:pPr>
          </w:p>
          <w:p w14:paraId="6CEE4898" w14:textId="77777777" w:rsidR="00B2115F" w:rsidRP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74FBB26C" w14:textId="39CDF2DE" w:rsidR="00AD0322" w:rsidRPr="00AD0322" w:rsidRDefault="00AD032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6. AFTER DELETE</w:t>
            </w:r>
          </w:p>
          <w:p w14:paraId="527AEFA4" w14:textId="3CC6EAEF" w:rsidR="007E47CF" w:rsidRDefault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</w:rPr>
              <w:t>It is activated after the deletion of data from the table.</w:t>
            </w:r>
          </w:p>
          <w:p w14:paraId="0B64E262" w14:textId="3FAF2262" w:rsidR="00B2115F" w:rsidRPr="00B2115F" w:rsidRDefault="00B2115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Syntax:</w:t>
            </w:r>
          </w:p>
          <w:p w14:paraId="668CC373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CREATE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trigger_name</w:t>
            </w:r>
            <w:proofErr w:type="spellEnd"/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4132FD67" w14:textId="279DFF9D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AFTER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 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DELETE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ON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</w:t>
            </w:r>
            <w:proofErr w:type="spellStart"/>
            <w:r w:rsidRPr="00B2115F">
              <w:rPr>
                <w:rFonts w:ascii="Comic Sans MS" w:eastAsia="Times New Roman" w:hAnsi="Comic Sans MS" w:cs="Times New Roman"/>
                <w:lang w:val="en-IN"/>
              </w:rPr>
              <w:t>table_name</w:t>
            </w:r>
            <w:proofErr w:type="spellEnd"/>
          </w:p>
          <w:p w14:paraId="5C301E1A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EACH ROW  </w:t>
            </w:r>
          </w:p>
          <w:p w14:paraId="3CFFA270" w14:textId="77777777" w:rsid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BEGIN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 </w:t>
            </w:r>
          </w:p>
          <w:p w14:paraId="3607781B" w14:textId="77777777" w:rsidR="00B2115F" w:rsidRPr="00B2115F" w:rsidRDefault="00B2115F" w:rsidP="00B211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trigger</w:t>
            </w:r>
            <w:r w:rsidRPr="00B2115F">
              <w:rPr>
                <w:rFonts w:ascii="Comic Sans MS" w:eastAsia="Times New Roman" w:hAnsi="Comic Sans MS" w:cs="Times New Roman"/>
                <w:lang w:val="en-IN"/>
              </w:rPr>
              <w:t> code  </w:t>
            </w:r>
          </w:p>
          <w:p w14:paraId="5148571F" w14:textId="57978058" w:rsidR="007E47CF" w:rsidRPr="00A44771" w:rsidRDefault="00B2115F" w:rsidP="00B2115F">
            <w:pPr>
              <w:rPr>
                <w:rFonts w:ascii="Comic Sans MS" w:eastAsia="Times New Roman" w:hAnsi="Comic Sans MS" w:cs="Times New Roman"/>
              </w:rPr>
            </w:pPr>
            <w:r w:rsidRPr="00B2115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D;</w:t>
            </w:r>
          </w:p>
          <w:p w14:paraId="5F43135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B4A74C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26E032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17ADBD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1515CB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95EB17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0CC26E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2FC8C7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48DBAF0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BD4F77" w14:textId="262265C8" w:rsidR="007E47CF" w:rsidRPr="00A44771" w:rsidRDefault="00FA45D5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QUERIES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EB0DEB" w14:textId="2439B6B2" w:rsidR="00FA45D5" w:rsidRDefault="00FA45D5" w:rsidP="00FA45D5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 Insert Trigger</w:t>
            </w:r>
          </w:p>
          <w:p w14:paraId="6227FD15" w14:textId="5749476B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1. Create a trigger to check if new record contains patient age less than 18, if so, throw an error:</w:t>
            </w:r>
          </w:p>
          <w:p w14:paraId="3145AF6F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25FC074" w14:textId="68B14683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CREATE trigger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patient_trigger</w:t>
            </w:r>
            <w:proofErr w:type="spellEnd"/>
          </w:p>
          <w:p w14:paraId="2E66D073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BEFORE INSERT ON patient</w:t>
            </w:r>
          </w:p>
          <w:p w14:paraId="395788FF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FOR EACH ROW</w:t>
            </w:r>
          </w:p>
          <w:p w14:paraId="6E2F7879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BEGIN</w:t>
            </w:r>
          </w:p>
          <w:p w14:paraId="2E2DB1FE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IF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NEW.Age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>&lt;18 THEN</w:t>
            </w:r>
          </w:p>
          <w:p w14:paraId="2A1236D0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SIGNAL SQLSTATE '45000'</w:t>
            </w:r>
          </w:p>
          <w:p w14:paraId="17CDA5BA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SET MESSAGE_TEXT = 'Age must be greater than 18';</w:t>
            </w:r>
          </w:p>
          <w:p w14:paraId="475B9415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 IF;</w:t>
            </w:r>
          </w:p>
          <w:p w14:paraId="1F4CB65C" w14:textId="48B8D570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END;</w:t>
            </w:r>
          </w:p>
          <w:p w14:paraId="75E100C0" w14:textId="53E6C880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7A6AEFD" w14:textId="13A62D78" w:rsidR="00FA45D5" w:rsidRDefault="00725BB8" w:rsidP="00FA45D5">
            <w:pPr>
              <w:rPr>
                <w:rFonts w:ascii="Comic Sans MS" w:eastAsia="Times New Roman" w:hAnsi="Comic Sans MS" w:cs="Times New Roman"/>
                <w:noProof/>
                <w:lang w:val="en-IN"/>
              </w:rPr>
            </w:pPr>
            <w:r w:rsidRPr="00725BB8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41803D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29.2pt;height:47.4pt;visibility:visible;mso-wrap-style:square">
                  <v:imagedata r:id="rId5" o:title=""/>
                </v:shape>
              </w:pict>
            </w:r>
          </w:p>
          <w:p w14:paraId="7BE13F39" w14:textId="0F025E39" w:rsidR="00725BB8" w:rsidRDefault="00725BB8" w:rsidP="00FA45D5">
            <w:pPr>
              <w:rPr>
                <w:rFonts w:ascii="Comic Sans MS" w:eastAsia="Times New Roman" w:hAnsi="Comic Sans MS" w:cs="Times New Roman"/>
                <w:noProof/>
                <w:lang w:val="en-IN"/>
              </w:rPr>
            </w:pPr>
            <w:r w:rsidRPr="00725BB8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07FAC08F">
                <v:shape id="_x0000_i1028" type="#_x0000_t75" style="width:229.2pt;height:126pt;visibility:visible;mso-wrap-style:square">
                  <v:imagedata r:id="rId6" o:title=""/>
                </v:shape>
              </w:pict>
            </w:r>
          </w:p>
          <w:p w14:paraId="68E56F32" w14:textId="77777777" w:rsidR="00725BB8" w:rsidRPr="00FA45D5" w:rsidRDefault="00725BB8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E1F716E" w14:textId="644389CC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2. Create a trigger to check if new salary being inserted is always over 0 (+ve) and if not then default the salary column to 0:</w:t>
            </w:r>
          </w:p>
          <w:p w14:paraId="61CF3B3A" w14:textId="5259124A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CREATE trigger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doc_salary_trigger</w:t>
            </w:r>
            <w:proofErr w:type="spellEnd"/>
          </w:p>
          <w:p w14:paraId="661FF975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BEFORE INSERT ON doctor</w:t>
            </w:r>
          </w:p>
          <w:p w14:paraId="73B1F217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FOR EACH ROW</w:t>
            </w:r>
          </w:p>
          <w:p w14:paraId="0CA14E7A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BEGIN</w:t>
            </w:r>
          </w:p>
          <w:p w14:paraId="234C4403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IF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NEW.Salary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>&lt;0 THEN</w:t>
            </w:r>
          </w:p>
          <w:p w14:paraId="3FD9E894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SET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NEW.Salary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 = 0;</w:t>
            </w:r>
          </w:p>
          <w:p w14:paraId="25BC462A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 IF;</w:t>
            </w:r>
          </w:p>
          <w:p w14:paraId="4FD605E0" w14:textId="0E0A463B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END;</w:t>
            </w:r>
          </w:p>
          <w:p w14:paraId="0966B6B5" w14:textId="285DE799" w:rsidR="00725BB8" w:rsidRDefault="00725BB8" w:rsidP="00FA45D5">
            <w:pPr>
              <w:rPr>
                <w:rFonts w:ascii="Comic Sans MS" w:eastAsia="Times New Roman" w:hAnsi="Comic Sans MS" w:cs="Times New Roman"/>
                <w:noProof/>
                <w:lang w:val="en-IN"/>
              </w:rPr>
            </w:pPr>
            <w:r w:rsidRPr="00725BB8">
              <w:rPr>
                <w:rFonts w:ascii="Comic Sans MS" w:eastAsia="Times New Roman" w:hAnsi="Comic Sans MS" w:cs="Times New Roman"/>
                <w:noProof/>
                <w:lang w:val="en-IN"/>
              </w:rPr>
              <w:lastRenderedPageBreak/>
              <w:pict w14:anchorId="682DEB96">
                <v:shape id="_x0000_i1031" type="#_x0000_t75" style="width:225pt;height:48pt;visibility:visible;mso-wrap-style:square">
                  <v:imagedata r:id="rId7" o:title=""/>
                </v:shape>
              </w:pict>
            </w:r>
          </w:p>
          <w:p w14:paraId="358AAED3" w14:textId="347F8F2B" w:rsidR="00725BB8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78B54BA3">
                <v:shape id="_x0000_i1033" type="#_x0000_t75" style="width:338.4pt;height:52.2pt;visibility:visible;mso-wrap-style:square">
                  <v:imagedata r:id="rId8" o:title=""/>
                </v:shape>
              </w:pict>
            </w:r>
          </w:p>
          <w:p w14:paraId="62A5AD4F" w14:textId="77777777" w:rsidR="00725BB8" w:rsidRDefault="00725BB8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ACC612E" w14:textId="77777777" w:rsidR="00FA45D5" w:rsidRDefault="00FA45D5" w:rsidP="00FA45D5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 Update Trigger:</w:t>
            </w:r>
          </w:p>
          <w:p w14:paraId="6DFF4387" w14:textId="77777777" w:rsidR="007471E9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3. </w:t>
            </w:r>
            <w:r w:rsidR="007471E9">
              <w:rPr>
                <w:rFonts w:ascii="Comic Sans MS" w:eastAsia="Times New Roman" w:hAnsi="Comic Sans MS" w:cs="Times New Roman"/>
                <w:lang w:val="en-IN"/>
              </w:rPr>
              <w:t>Create a trigger to change the address to “Andheri West” whenever the user updates the address to “Andheri”:</w:t>
            </w:r>
          </w:p>
          <w:p w14:paraId="327CFBD7" w14:textId="77777777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23D6814" w14:textId="74CE897A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CREATE trigger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pat_update_trigger</w:t>
            </w:r>
            <w:proofErr w:type="spellEnd"/>
          </w:p>
          <w:p w14:paraId="38CEA8C0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BEFORE UPDATE ON patient</w:t>
            </w:r>
          </w:p>
          <w:p w14:paraId="6B2C8D5D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FOR EACH ROW</w:t>
            </w:r>
          </w:p>
          <w:p w14:paraId="27380ACB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BEGIN</w:t>
            </w:r>
          </w:p>
          <w:p w14:paraId="2C02D7B4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IF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NEW.address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>='Andheri' THEN</w:t>
            </w:r>
          </w:p>
          <w:p w14:paraId="0419D296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SET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NEW.address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>='Andheri West';</w:t>
            </w:r>
          </w:p>
          <w:p w14:paraId="6DB06ED3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 IF;</w:t>
            </w:r>
          </w:p>
          <w:p w14:paraId="2498868C" w14:textId="29FD540A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END;</w:t>
            </w:r>
          </w:p>
          <w:p w14:paraId="768DBCF3" w14:textId="4662A02B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0A76790" w14:textId="57F4C557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4435C2A8">
                <v:shape id="_x0000_i1055" type="#_x0000_t75" style="width:318pt;height:63.6pt;visibility:visible;mso-wrap-style:square">
                  <v:imagedata r:id="rId9" o:title=""/>
                </v:shape>
              </w:pict>
            </w:r>
          </w:p>
          <w:p w14:paraId="6510FA1F" w14:textId="6577F799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1BAFEC90">
                <v:shape id="_x0000_i1045" type="#_x0000_t75" style="width:344.4pt;height:57pt;visibility:visible;mso-wrap-style:square">
                  <v:imagedata r:id="rId10" o:title=""/>
                </v:shape>
              </w:pict>
            </w:r>
          </w:p>
          <w:p w14:paraId="760EB75E" w14:textId="77777777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EA14154" w14:textId="49213EF7" w:rsidR="007471E9" w:rsidRPr="00FA45D5" w:rsidRDefault="007471E9" w:rsidP="00FA45D5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 delete trigger:</w:t>
            </w:r>
          </w:p>
          <w:p w14:paraId="31371A6B" w14:textId="4DA0A800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4. Create a trigger to check if patient is not assigned to any doctor before deletion:</w:t>
            </w:r>
          </w:p>
          <w:p w14:paraId="2759D601" w14:textId="77777777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7631AB5" w14:textId="2AA5AEFE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CREATE trigger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pat_delete_trigger</w:t>
            </w:r>
            <w:proofErr w:type="spellEnd"/>
          </w:p>
          <w:p w14:paraId="40046526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BEFORE DELETE ON patient</w:t>
            </w:r>
          </w:p>
          <w:p w14:paraId="03A94304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FOR EACH ROW</w:t>
            </w:r>
          </w:p>
          <w:p w14:paraId="0F7CACA0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BEGIN</w:t>
            </w:r>
          </w:p>
          <w:p w14:paraId="3CF72422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If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OLD.D_id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 is not </w:t>
            </w:r>
            <w:proofErr w:type="gram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null</w:t>
            </w:r>
            <w:proofErr w:type="gramEnd"/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 THEN</w:t>
            </w:r>
          </w:p>
          <w:p w14:paraId="7031F40E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SIGNAL SQLSTATE '45000'</w:t>
            </w:r>
          </w:p>
          <w:p w14:paraId="476CB6C5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SET MESSAGE_TEXT = 'Cannot delete patient as he is assigned to a doctor';</w:t>
            </w:r>
          </w:p>
          <w:p w14:paraId="30AC7CCF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 IF;</w:t>
            </w:r>
          </w:p>
          <w:p w14:paraId="643CD17C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END;</w:t>
            </w:r>
          </w:p>
          <w:p w14:paraId="1BC54004" w14:textId="134F3318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067D78A" w14:textId="01199FB6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7F447A6D">
                <v:shape id="_x0000_i1072" type="#_x0000_t75" style="width:271.8pt;height:72.6pt;visibility:visible;mso-wrap-style:square">
                  <v:imagedata r:id="rId11" o:title=""/>
                </v:shape>
              </w:pict>
            </w:r>
          </w:p>
          <w:p w14:paraId="7C62DB9D" w14:textId="0027D626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0F78CE98">
                <v:shape id="_x0000_i1057" type="#_x0000_t75" style="width:315.6pt;height:154.2pt;visibility:visible;mso-wrap-style:square">
                  <v:imagedata r:id="rId12" o:title=""/>
                </v:shape>
              </w:pict>
            </w:r>
          </w:p>
          <w:p w14:paraId="6AA6F6E1" w14:textId="4F10C330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11CD983" w14:textId="77777777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01D47AB" w14:textId="3C739B36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5. Create a trigger to check if a doctor is assigned to a patient before deleting the doctor record:</w:t>
            </w:r>
          </w:p>
          <w:p w14:paraId="3A163EF5" w14:textId="77777777" w:rsidR="007471E9" w:rsidRDefault="007471E9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DDA6D03" w14:textId="426F947F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CREATE trigger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doc_delete_trigger</w:t>
            </w:r>
            <w:proofErr w:type="spellEnd"/>
          </w:p>
          <w:p w14:paraId="2F94CDA7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BEFORE DELETE ON doctor</w:t>
            </w:r>
          </w:p>
          <w:p w14:paraId="7AA25708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FOR EACH ROW</w:t>
            </w:r>
          </w:p>
          <w:p w14:paraId="40F1C62B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BEGIN</w:t>
            </w:r>
          </w:p>
          <w:p w14:paraId="164C27A1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If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OLD.D_id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 in (SELECT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D_id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 FROM patient) THEN</w:t>
            </w:r>
          </w:p>
          <w:p w14:paraId="02991453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SIGNAL SQLSTATE '45000'</w:t>
            </w:r>
          </w:p>
          <w:p w14:paraId="45AD568B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SET MESSAGE_TEXT = 'Cannot delete doctor as he is assigned to a patient';</w:t>
            </w:r>
          </w:p>
          <w:p w14:paraId="25DDFAA7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 IF;</w:t>
            </w:r>
          </w:p>
          <w:p w14:paraId="4FE58F37" w14:textId="4CA9A06D" w:rsid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END;</w:t>
            </w:r>
          </w:p>
          <w:p w14:paraId="227C5402" w14:textId="05F5600C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lastRenderedPageBreak/>
              <w:pict w14:anchorId="2DA09EB5">
                <v:shape id="_x0000_i1092" type="#_x0000_t75" style="width:250.8pt;height:54pt;visibility:visible;mso-wrap-style:square">
                  <v:imagedata r:id="rId13" o:title=""/>
                </v:shape>
              </w:pict>
            </w:r>
          </w:p>
          <w:p w14:paraId="3547E8D3" w14:textId="58298A40" w:rsidR="00725BB8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A2CE2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5C9603FF">
                <v:shape id="_x0000_i1073" type="#_x0000_t75" style="width:309pt;height:160.8pt;visibility:visible;mso-wrap-style:square">
                  <v:imagedata r:id="rId14" o:title=""/>
                </v:shape>
              </w:pict>
            </w:r>
          </w:p>
          <w:p w14:paraId="2A1308A1" w14:textId="77777777" w:rsidR="00CA2CE2" w:rsidRDefault="00CA2CE2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54DB08C" w14:textId="664675CB" w:rsidR="00725BB8" w:rsidRPr="00FA45D5" w:rsidRDefault="00725BB8" w:rsidP="00FA45D5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After Delete Trigger:</w:t>
            </w:r>
          </w:p>
          <w:p w14:paraId="6D866CD8" w14:textId="77777777" w:rsidR="00725BB8" w:rsidRDefault="00725BB8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6. Create a trigger to increase the salary of a doctor who’s assigned patient was removed from the database after treatment:</w:t>
            </w:r>
          </w:p>
          <w:p w14:paraId="06BFCB87" w14:textId="77777777" w:rsidR="00725BB8" w:rsidRDefault="00725BB8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B68DC70" w14:textId="590A99EC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CREATE trigger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del_trigger</w:t>
            </w:r>
            <w:proofErr w:type="spellEnd"/>
          </w:p>
          <w:p w14:paraId="00DDB8A4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AFTER DELETE ON patient</w:t>
            </w:r>
          </w:p>
          <w:p w14:paraId="55011A1C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FOR EACH ROW</w:t>
            </w:r>
          </w:p>
          <w:p w14:paraId="2653764C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BEGIN</w:t>
            </w:r>
          </w:p>
          <w:p w14:paraId="6AEE038B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IF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OLD.D_id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 is not null THEN</w:t>
            </w:r>
          </w:p>
          <w:p w14:paraId="480AE5B4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 xml:space="preserve">UPDATE doctor SET Salary=Salary+1000 WHERE 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D_id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spellStart"/>
            <w:r w:rsidRPr="00FA45D5">
              <w:rPr>
                <w:rFonts w:ascii="Comic Sans MS" w:eastAsia="Times New Roman" w:hAnsi="Comic Sans MS" w:cs="Times New Roman"/>
                <w:lang w:val="en-IN"/>
              </w:rPr>
              <w:t>OLD.D_id</w:t>
            </w:r>
            <w:proofErr w:type="spellEnd"/>
            <w:r w:rsidRPr="00FA45D5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51B0E1E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 IF;</w:t>
            </w:r>
          </w:p>
          <w:p w14:paraId="59F98C08" w14:textId="77777777" w:rsidR="00FA45D5" w:rsidRPr="00FA45D5" w:rsidRDefault="00FA45D5" w:rsidP="00FA45D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A45D5">
              <w:rPr>
                <w:rFonts w:ascii="Comic Sans MS" w:eastAsia="Times New Roman" w:hAnsi="Comic Sans MS" w:cs="Times New Roman"/>
                <w:lang w:val="en-IN"/>
              </w:rPr>
              <w:t>END;</w:t>
            </w:r>
          </w:p>
          <w:p w14:paraId="1C9E807E" w14:textId="3821E1DC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6E28B18" w14:textId="6E79822F" w:rsidR="00725BB8" w:rsidRPr="00A44771" w:rsidRDefault="00725BB8">
            <w:pPr>
              <w:rPr>
                <w:rFonts w:ascii="Comic Sans MS" w:eastAsia="Times New Roman" w:hAnsi="Comic Sans MS" w:cs="Times New Roman"/>
              </w:rPr>
            </w:pPr>
          </w:p>
          <w:p w14:paraId="07B429C9" w14:textId="57160595" w:rsidR="007E47CF" w:rsidRDefault="009F5C70">
            <w:pPr>
              <w:rPr>
                <w:rFonts w:ascii="Comic Sans MS" w:eastAsia="Times New Roman" w:hAnsi="Comic Sans MS" w:cs="Times New Roman"/>
                <w:noProof/>
              </w:rPr>
            </w:pPr>
            <w:r w:rsidRPr="009F5C70">
              <w:rPr>
                <w:rFonts w:ascii="Comic Sans MS" w:eastAsia="Times New Roman" w:hAnsi="Comic Sans MS" w:cs="Times New Roman"/>
                <w:noProof/>
              </w:rPr>
              <w:pict w14:anchorId="0D3C2FCE">
                <v:shape id="_x0000_i1095" type="#_x0000_t75" style="width:321.6pt;height:66pt;visibility:visible;mso-wrap-style:square">
                  <v:imagedata r:id="rId15" o:title=""/>
                </v:shape>
              </w:pict>
            </w:r>
          </w:p>
          <w:p w14:paraId="7D5DDA54" w14:textId="02E110A8" w:rsidR="007E47CF" w:rsidRPr="00A44771" w:rsidRDefault="009F5C70">
            <w:pPr>
              <w:rPr>
                <w:rFonts w:ascii="Comic Sans MS" w:eastAsia="Times New Roman" w:hAnsi="Comic Sans MS" w:cs="Times New Roman"/>
              </w:rPr>
            </w:pPr>
            <w:r w:rsidRPr="009F5C70">
              <w:rPr>
                <w:rFonts w:ascii="Comic Sans MS" w:eastAsia="Times New Roman" w:hAnsi="Comic Sans MS" w:cs="Times New Roman"/>
                <w:noProof/>
              </w:rPr>
              <w:pict w14:anchorId="2A5F9309">
                <v:shape id="_x0000_i1120" type="#_x0000_t75" style="width:322.8pt;height:66pt;visibility:visible;mso-wrap-style:square">
                  <v:imagedata r:id="rId16" o:title=""/>
                </v:shape>
              </w:pict>
            </w:r>
          </w:p>
        </w:tc>
      </w:tr>
      <w:tr w:rsidR="007E47CF" w:rsidRPr="00A44771" w14:paraId="668776B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C4E02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D82EC8" w14:textId="262FB08E" w:rsidR="007E47CF" w:rsidRPr="00A44771" w:rsidRDefault="00FA45D5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learned how to implement different type of triggers in MySQL and how to use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thr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triggers to maintain consistent data across all tables</w:t>
            </w:r>
          </w:p>
        </w:tc>
      </w:tr>
    </w:tbl>
    <w:p w14:paraId="75E30075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2D1"/>
    <w:multiLevelType w:val="multilevel"/>
    <w:tmpl w:val="A6688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2A3459"/>
    <w:multiLevelType w:val="multilevel"/>
    <w:tmpl w:val="0BCA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652746">
    <w:abstractNumId w:val="0"/>
  </w:num>
  <w:num w:numId="2" w16cid:durableId="8481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322"/>
    <w:rsid w:val="00725BB8"/>
    <w:rsid w:val="007471E9"/>
    <w:rsid w:val="007E47CF"/>
    <w:rsid w:val="00915CD8"/>
    <w:rsid w:val="009933A8"/>
    <w:rsid w:val="009F5C70"/>
    <w:rsid w:val="00A44771"/>
    <w:rsid w:val="00AD0322"/>
    <w:rsid w:val="00B2115F"/>
    <w:rsid w:val="00B5444B"/>
    <w:rsid w:val="00CA2CE2"/>
    <w:rsid w:val="00E669F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DE07"/>
  <w15:chartTrackingRefBased/>
  <w15:docId w15:val="{769D3C08-B1E1-4353-B4AC-2B8914D4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5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90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2022-11-26T16:12:00Z</dcterms:created>
  <dcterms:modified xsi:type="dcterms:W3CDTF">2022-11-26T17:42:00Z</dcterms:modified>
  <dc:language>en-IN</dc:language>
</cp:coreProperties>
</file>