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577A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22A6BB29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48AB79D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B2E924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4205D8F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166C665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D5FADE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4B99367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56125B0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EFC65A" w14:textId="27589C87" w:rsidR="007E47CF" w:rsidRPr="00DE349B" w:rsidRDefault="00DE349B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4</w:t>
            </w:r>
          </w:p>
        </w:tc>
      </w:tr>
    </w:tbl>
    <w:p w14:paraId="4FCAA5C1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528A382C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45BDFF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96B429" w14:textId="6A556187" w:rsidR="007E47CF" w:rsidRPr="00080220" w:rsidRDefault="00080220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To perform join operations on the database</w:t>
            </w:r>
          </w:p>
        </w:tc>
      </w:tr>
      <w:tr w:rsidR="007E47CF" w:rsidRPr="00A44771" w14:paraId="1CDEFA45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A61619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1AAB498" w14:textId="360C8F85" w:rsidR="007E47CF" w:rsidRPr="00080220" w:rsidRDefault="00080220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To implement </w:t>
            </w:r>
            <w:r w:rsidR="00F91DC0">
              <w:rPr>
                <w:rFonts w:ascii="Comic Sans MS" w:eastAsia="Times New Roman" w:hAnsi="Comic Sans MS" w:cs="Times New Roman"/>
              </w:rPr>
              <w:t>5 types of JOINS in MySQL on existing tables in the database</w:t>
            </w:r>
          </w:p>
        </w:tc>
      </w:tr>
      <w:tr w:rsidR="007E47CF" w:rsidRPr="00A44771" w14:paraId="76F3EC88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33F4BF" w14:textId="77777777" w:rsidR="007E47CF" w:rsidRPr="00A44771" w:rsidRDefault="00915CD8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THEORY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410866" w14:textId="0F5AEE5F" w:rsidR="007E47CF" w:rsidRPr="00A44771" w:rsidRDefault="008B2782">
            <w:pPr>
              <w:rPr>
                <w:rFonts w:ascii="Comic Sans MS" w:eastAsia="Times New Roman" w:hAnsi="Comic Sans MS" w:cs="Times New Roman"/>
              </w:rPr>
            </w:pPr>
            <w:r w:rsidRPr="008B2782"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</w:rPr>
              <w:t>JOINS IN MySQL</w:t>
            </w:r>
            <w:r>
              <w:rPr>
                <w:rFonts w:ascii="Comic Sans MS" w:eastAsia="Times New Roman" w:hAnsi="Comic Sans MS" w:cs="Times New Roman"/>
              </w:rPr>
              <w:t>:</w:t>
            </w:r>
          </w:p>
          <w:p w14:paraId="26EBEFB2" w14:textId="39A3BB4D" w:rsidR="007E47CF" w:rsidRDefault="00CD5FF8">
            <w:pPr>
              <w:rPr>
                <w:rFonts w:ascii="Comic Sans MS" w:eastAsia="Times New Roman" w:hAnsi="Comic Sans MS" w:cs="Times New Roman"/>
              </w:rPr>
            </w:pPr>
            <w:r w:rsidRPr="00CD5FF8">
              <w:rPr>
                <w:rFonts w:ascii="Comic Sans MS" w:eastAsia="Times New Roman" w:hAnsi="Comic Sans MS" w:cs="Times New Roman"/>
              </w:rPr>
              <w:t>A JOIN clause is used to combine rows from two or more tables, based on a related column between them.</w:t>
            </w:r>
          </w:p>
          <w:p w14:paraId="5955585B" w14:textId="3A2B7DAA" w:rsidR="00CD5FF8" w:rsidRDefault="00CD5FF8">
            <w:pPr>
              <w:rPr>
                <w:rFonts w:ascii="Comic Sans MS" w:eastAsia="Times New Roman" w:hAnsi="Comic Sans MS" w:cs="Times New Roman"/>
              </w:rPr>
            </w:pPr>
          </w:p>
          <w:p w14:paraId="3180BE19" w14:textId="19CA01A1" w:rsidR="00CD5FF8" w:rsidRDefault="00CD5FF8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TYPES OF JOINS IN MySQL:</w:t>
            </w:r>
          </w:p>
          <w:p w14:paraId="416488F1" w14:textId="4F2D7CB3" w:rsidR="00CD5FF8" w:rsidRPr="00CD5FF8" w:rsidRDefault="000E359F" w:rsidP="00CD5FF8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noProof/>
              </w:rPr>
              <w:pict w14:anchorId="245748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alt="MySQL INNER JOIN" style="position:absolute;margin-left:204.7pt;margin-top:112.2pt;width:136.25pt;height:98.65pt;z-index:1;mso-position-horizontal-relative:margin;mso-position-vertical-relative:margin">
                  <v:imagedata r:id="rId4" r:href="rId5"/>
                  <w10:wrap type="square" anchorx="margin" anchory="margin"/>
                </v:shape>
              </w:pict>
            </w:r>
            <w:r w:rsidR="00CD5FF8">
              <w:rPr>
                <w:rFonts w:ascii="Comic Sans MS" w:eastAsia="Times New Roman" w:hAnsi="Comic Sans MS" w:cs="Times New Roman"/>
                <w:b/>
                <w:bCs/>
              </w:rPr>
              <w:t>1. INNER JOIN</w:t>
            </w: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: </w:t>
            </w:r>
            <w:r w:rsidR="00CD5FF8" w:rsidRPr="00CD5FF8">
              <w:rPr>
                <w:rFonts w:ascii="Comic Sans MS" w:eastAsia="Times New Roman" w:hAnsi="Comic Sans MS" w:cs="Times New Roman"/>
                <w:lang w:val="en-IN"/>
              </w:rPr>
              <w:t>The INNER JOIN keyword selects records that have matching values in both tables.</w:t>
            </w:r>
            <w:r w:rsidR="00CD5FF8" w:rsidRPr="00CD5FF8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</w:p>
          <w:p w14:paraId="48E66409" w14:textId="099C52EB" w:rsidR="00CD5FF8" w:rsidRPr="00CD5FF8" w:rsidRDefault="00CD5FF8" w:rsidP="00CD5FF8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499888FB" w14:textId="12EB467F" w:rsidR="00CD5FF8" w:rsidRPr="00CD5FF8" w:rsidRDefault="00CD5FF8" w:rsidP="00CD5FF8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CD5FF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INNER JOIN Syntax</w:t>
            </w:r>
            <w:r w:rsidR="000E359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:</w:t>
            </w:r>
          </w:p>
          <w:p w14:paraId="7BCBEB9B" w14:textId="67903C11" w:rsidR="00CD5FF8" w:rsidRPr="00CD5FF8" w:rsidRDefault="00CD5FF8" w:rsidP="00CD5FF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CD5FF8">
              <w:rPr>
                <w:rFonts w:ascii="Comic Sans MS" w:eastAsia="Times New Roman" w:hAnsi="Comic Sans MS" w:cs="Times New Roman"/>
                <w:lang w:val="en-IN"/>
              </w:rPr>
              <w:t>SELECT </w:t>
            </w:r>
            <w:r w:rsidRPr="00CD5FF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column_name(s)</w:t>
            </w:r>
            <w:r w:rsidRPr="00CD5FF8">
              <w:rPr>
                <w:rFonts w:ascii="Comic Sans MS" w:eastAsia="Times New Roman" w:hAnsi="Comic Sans MS" w:cs="Times New Roman"/>
                <w:lang w:val="en-IN"/>
              </w:rPr>
              <w:br/>
              <w:t>FROM </w:t>
            </w:r>
            <w:r w:rsidRPr="00CD5FF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table1</w:t>
            </w:r>
            <w:r w:rsidRPr="00CD5FF8">
              <w:rPr>
                <w:rFonts w:ascii="Comic Sans MS" w:eastAsia="Times New Roman" w:hAnsi="Comic Sans MS" w:cs="Times New Roman"/>
                <w:lang w:val="en-IN"/>
              </w:rPr>
              <w:br/>
              <w:t>INNER JOIN </w:t>
            </w:r>
            <w:r w:rsidRPr="00CD5FF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table2</w:t>
            </w:r>
            <w:r w:rsidRPr="00CD5FF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br/>
            </w:r>
            <w:r w:rsidRPr="00CD5FF8">
              <w:rPr>
                <w:rFonts w:ascii="Comic Sans MS" w:eastAsia="Times New Roman" w:hAnsi="Comic Sans MS" w:cs="Times New Roman"/>
                <w:lang w:val="en-IN"/>
              </w:rPr>
              <w:t>ON </w:t>
            </w:r>
            <w:r w:rsidRPr="00CD5FF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table1.column_name </w:t>
            </w:r>
            <w:r w:rsidRPr="00CD5FF8">
              <w:rPr>
                <w:rFonts w:ascii="Comic Sans MS" w:eastAsia="Times New Roman" w:hAnsi="Comic Sans MS" w:cs="Times New Roman"/>
                <w:lang w:val="en-IN"/>
              </w:rPr>
              <w:t>=</w:t>
            </w:r>
            <w:r w:rsidRPr="00CD5FF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 table2.column_name</w:t>
            </w:r>
            <w:r w:rsidRPr="00CD5FF8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43803687" w14:textId="77777777" w:rsidR="000E359F" w:rsidRPr="00CD5FF8" w:rsidRDefault="000E359F">
            <w:pPr>
              <w:rPr>
                <w:rFonts w:ascii="Comic Sans MS" w:eastAsia="Times New Roman" w:hAnsi="Comic Sans MS" w:cs="Times New Roman"/>
              </w:rPr>
            </w:pPr>
          </w:p>
          <w:p w14:paraId="53E0E3FF" w14:textId="66FC35C0" w:rsidR="00CD5FF8" w:rsidRDefault="00CD5FF8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2. LEFT OUTER JOIN</w:t>
            </w:r>
          </w:p>
          <w:p w14:paraId="4D903754" w14:textId="79C24EEF" w:rsidR="000E359F" w:rsidRPr="000E359F" w:rsidRDefault="000E359F" w:rsidP="000E359F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noProof/>
              </w:rPr>
              <w:pict w14:anchorId="4F363A35">
                <v:shape id="_x0000_s1030" type="#_x0000_t75" alt="MySQL LEFT JOIN" style="position:absolute;margin-left:222.15pt;margin-top:304pt;width:115.15pt;height:83.4pt;z-index:2;mso-position-horizontal-relative:margin;mso-position-vertical-relative:margin">
                  <v:imagedata r:id="rId6" r:href="rId7"/>
                  <w10:wrap type="square" anchorx="margin" anchory="margin"/>
                </v:shape>
              </w:pict>
            </w:r>
            <w:r w:rsidRPr="000E359F">
              <w:rPr>
                <w:rFonts w:ascii="Comic Sans MS" w:eastAsia="Times New Roman" w:hAnsi="Comic Sans MS" w:cs="Times New Roman"/>
                <w:lang w:val="en-IN"/>
              </w:rPr>
              <w:t>The LEFT JOIN keyword returns all records from the left table (table1), and the matching records (if any) from the right table</w:t>
            </w:r>
            <w:r>
              <w:rPr>
                <w:rFonts w:ascii="Comic Sans MS" w:eastAsia="Times New Roman" w:hAnsi="Comic Sans MS" w:cs="Times New Roman"/>
                <w:lang w:val="en-IN"/>
              </w:rPr>
              <w:t>.</w:t>
            </w:r>
          </w:p>
          <w:p w14:paraId="30A76A62" w14:textId="3FFD76C6" w:rsidR="000E359F" w:rsidRPr="000E359F" w:rsidRDefault="000E359F" w:rsidP="000E359F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21A8F56A" w14:textId="77777777" w:rsidR="000E359F" w:rsidRPr="000E359F" w:rsidRDefault="000E359F" w:rsidP="000E359F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0E359F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LEFT JOIN Syntax</w:t>
            </w:r>
          </w:p>
          <w:p w14:paraId="74A6E8C1" w14:textId="063EDF33" w:rsidR="000E359F" w:rsidRPr="00A10D75" w:rsidRDefault="000E359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E359F">
              <w:rPr>
                <w:rFonts w:ascii="Comic Sans MS" w:eastAsia="Times New Roman" w:hAnsi="Comic Sans MS" w:cs="Times New Roman"/>
                <w:lang w:val="en-IN"/>
              </w:rPr>
              <w:t>SELECT </w:t>
            </w:r>
            <w:r w:rsidRPr="000E359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column_name(s)</w:t>
            </w:r>
            <w:r w:rsidRPr="000E359F">
              <w:rPr>
                <w:rFonts w:ascii="Comic Sans MS" w:eastAsia="Times New Roman" w:hAnsi="Comic Sans MS" w:cs="Times New Roman"/>
                <w:lang w:val="en-IN"/>
              </w:rPr>
              <w:br/>
              <w:t>FROM </w:t>
            </w:r>
            <w:r w:rsidRPr="000E359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table1</w:t>
            </w:r>
            <w:r w:rsidRPr="000E359F">
              <w:rPr>
                <w:rFonts w:ascii="Comic Sans MS" w:eastAsia="Times New Roman" w:hAnsi="Comic Sans MS" w:cs="Times New Roman"/>
                <w:lang w:val="en-IN"/>
              </w:rPr>
              <w:br/>
              <w:t>LEFT JOIN </w:t>
            </w:r>
            <w:r w:rsidRPr="000E359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table2</w:t>
            </w:r>
            <w:r w:rsidRPr="000E359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br/>
            </w:r>
            <w:r w:rsidRPr="000E359F">
              <w:rPr>
                <w:rFonts w:ascii="Comic Sans MS" w:eastAsia="Times New Roman" w:hAnsi="Comic Sans MS" w:cs="Times New Roman"/>
                <w:lang w:val="en-IN"/>
              </w:rPr>
              <w:t>ON </w:t>
            </w:r>
            <w:r w:rsidRPr="000E359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table1.column_name </w:t>
            </w:r>
            <w:r w:rsidRPr="000E359F">
              <w:rPr>
                <w:rFonts w:ascii="Comic Sans MS" w:eastAsia="Times New Roman" w:hAnsi="Comic Sans MS" w:cs="Times New Roman"/>
                <w:lang w:val="en-IN"/>
              </w:rPr>
              <w:t>=</w:t>
            </w:r>
            <w:r w:rsidRPr="000E359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 table2.column_</w:t>
            </w:r>
            <w:proofErr w:type="gramStart"/>
            <w:r w:rsidRPr="000E359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name</w:t>
            </w:r>
            <w:r w:rsidRPr="000E359F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315F68BA" w14:textId="77777777" w:rsidR="00B879FF" w:rsidRDefault="00B879FF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4BD87B50" w14:textId="77777777" w:rsidR="00B879FF" w:rsidRDefault="00B879FF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5A6F0827" w14:textId="34416550" w:rsidR="00CD5FF8" w:rsidRDefault="00CD5FF8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lastRenderedPageBreak/>
              <w:t>3. RIGHT OUTER JOIN</w:t>
            </w:r>
          </w:p>
          <w:p w14:paraId="6FA7C68C" w14:textId="6196CA60" w:rsidR="00A10D75" w:rsidRPr="00A10D75" w:rsidRDefault="00A10D75" w:rsidP="00A10D75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noProof/>
              </w:rPr>
              <w:pict w14:anchorId="21B7F55F">
                <v:shape id="_x0000_s1031" type="#_x0000_t75" alt="MySQL RIGHT JOIN" style="position:absolute;margin-left:206.55pt;margin-top:54pt;width:114.55pt;height:82.95pt;z-index:3;mso-position-horizontal-relative:margin;mso-position-vertical-relative:margin">
                  <v:imagedata r:id="rId8" r:href="rId9"/>
                  <w10:wrap type="square" anchorx="margin" anchory="margin"/>
                </v:shape>
              </w:pict>
            </w:r>
            <w:r w:rsidRPr="00A10D75">
              <w:rPr>
                <w:rFonts w:ascii="Comic Sans MS" w:eastAsia="Times New Roman" w:hAnsi="Comic Sans MS" w:cs="Times New Roman"/>
                <w:lang w:val="en-IN"/>
              </w:rPr>
              <w:t>The RIGHT JOIN keyword returns all records from the right table (table2), and the matching records (if any) from the left table (table1).</w:t>
            </w:r>
          </w:p>
          <w:p w14:paraId="1278E638" w14:textId="7C0EDF3B" w:rsidR="00A10D75" w:rsidRPr="00A10D75" w:rsidRDefault="00A10D75" w:rsidP="00A10D75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4324A179" w14:textId="77777777" w:rsidR="00A10D75" w:rsidRPr="00A10D75" w:rsidRDefault="00A10D75" w:rsidP="00A10D75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10D75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RIGHT JOIN Syntax</w:t>
            </w:r>
          </w:p>
          <w:p w14:paraId="6F538276" w14:textId="77777777" w:rsidR="00A10D75" w:rsidRPr="00A10D75" w:rsidRDefault="00A10D75" w:rsidP="00A10D7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10D75">
              <w:rPr>
                <w:rFonts w:ascii="Comic Sans MS" w:eastAsia="Times New Roman" w:hAnsi="Comic Sans MS" w:cs="Times New Roman"/>
                <w:lang w:val="en-IN"/>
              </w:rPr>
              <w:t>SELECT </w:t>
            </w:r>
            <w:r w:rsidRPr="00A10D75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column_name(s)</w:t>
            </w:r>
            <w:r w:rsidRPr="00A10D75">
              <w:rPr>
                <w:rFonts w:ascii="Comic Sans MS" w:eastAsia="Times New Roman" w:hAnsi="Comic Sans MS" w:cs="Times New Roman"/>
                <w:lang w:val="en-IN"/>
              </w:rPr>
              <w:br/>
              <w:t>FROM </w:t>
            </w:r>
            <w:r w:rsidRPr="00A10D75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table1</w:t>
            </w:r>
            <w:r w:rsidRPr="00A10D75">
              <w:rPr>
                <w:rFonts w:ascii="Comic Sans MS" w:eastAsia="Times New Roman" w:hAnsi="Comic Sans MS" w:cs="Times New Roman"/>
                <w:lang w:val="en-IN"/>
              </w:rPr>
              <w:br/>
              <w:t>RIGHT JOIN </w:t>
            </w:r>
            <w:r w:rsidRPr="00A10D75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table2</w:t>
            </w:r>
            <w:r w:rsidRPr="00A10D75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br/>
            </w:r>
            <w:r w:rsidRPr="00A10D75">
              <w:rPr>
                <w:rFonts w:ascii="Comic Sans MS" w:eastAsia="Times New Roman" w:hAnsi="Comic Sans MS" w:cs="Times New Roman"/>
                <w:lang w:val="en-IN"/>
              </w:rPr>
              <w:t>ON </w:t>
            </w:r>
            <w:r w:rsidRPr="00A10D75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table1.column_name </w:t>
            </w:r>
            <w:r w:rsidRPr="00A10D75">
              <w:rPr>
                <w:rFonts w:ascii="Comic Sans MS" w:eastAsia="Times New Roman" w:hAnsi="Comic Sans MS" w:cs="Times New Roman"/>
                <w:lang w:val="en-IN"/>
              </w:rPr>
              <w:t>=</w:t>
            </w:r>
            <w:r w:rsidRPr="00A10D75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 table2.column_</w:t>
            </w:r>
            <w:proofErr w:type="gramStart"/>
            <w:r w:rsidRPr="00A10D75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name</w:t>
            </w:r>
            <w:r w:rsidRPr="00A10D75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29A38B53" w14:textId="77777777" w:rsidR="00A10D75" w:rsidRDefault="00A10D75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7A429A8C" w14:textId="28D5A4E1" w:rsidR="00CD5FF8" w:rsidRPr="00CD5FF8" w:rsidRDefault="00B03BDC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4</w:t>
            </w:r>
            <w:r w:rsidR="00CD5FF8">
              <w:rPr>
                <w:rFonts w:ascii="Comic Sans MS" w:eastAsia="Times New Roman" w:hAnsi="Comic Sans MS" w:cs="Times New Roman"/>
                <w:b/>
                <w:bCs/>
              </w:rPr>
              <w:t xml:space="preserve">. </w:t>
            </w:r>
            <w:r>
              <w:rPr>
                <w:rFonts w:ascii="Comic Sans MS" w:eastAsia="Times New Roman" w:hAnsi="Comic Sans MS" w:cs="Times New Roman"/>
                <w:b/>
                <w:bCs/>
              </w:rPr>
              <w:t>FULL/</w:t>
            </w:r>
            <w:r w:rsidR="00CD5FF8">
              <w:rPr>
                <w:rFonts w:ascii="Comic Sans MS" w:eastAsia="Times New Roman" w:hAnsi="Comic Sans MS" w:cs="Times New Roman"/>
                <w:b/>
                <w:bCs/>
              </w:rPr>
              <w:t>CROSS JOIN</w:t>
            </w:r>
          </w:p>
          <w:p w14:paraId="0149AA5D" w14:textId="7999A704" w:rsidR="00B03BDC" w:rsidRPr="00B03BDC" w:rsidRDefault="00B03BDC" w:rsidP="00B03BDC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noProof/>
              </w:rPr>
              <w:pict w14:anchorId="3ACB9E84">
                <v:shape id="_x0000_s1032" type="#_x0000_t75" alt="MySQL CROSS JOIN" style="position:absolute;margin-left:199.3pt;margin-top:222.6pt;width:121.8pt;height:88.2pt;z-index:4;mso-position-horizontal-relative:margin;mso-position-vertical-relative:margin">
                  <v:imagedata r:id="rId10" r:href="rId11"/>
                  <w10:wrap type="square" anchorx="margin" anchory="margin"/>
                </v:shape>
              </w:pict>
            </w:r>
            <w:r w:rsidRPr="00B03BDC">
              <w:rPr>
                <w:rFonts w:ascii="Comic Sans MS" w:eastAsia="Times New Roman" w:hAnsi="Comic Sans MS" w:cs="Times New Roman"/>
                <w:lang w:val="en-IN"/>
              </w:rPr>
              <w:t>The CROSS JOIN keyword returns all records from both tables (table1 and table2).</w:t>
            </w:r>
          </w:p>
          <w:p w14:paraId="02196F28" w14:textId="7873C37C" w:rsidR="00B03BDC" w:rsidRPr="00B03BDC" w:rsidRDefault="00B03BDC" w:rsidP="00B03BDC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24C9FBF2" w14:textId="77777777" w:rsidR="00B03BDC" w:rsidRPr="00B03BDC" w:rsidRDefault="00B03BDC" w:rsidP="00B03BDC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B03BDC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CROSS JOIN Syntax</w:t>
            </w:r>
          </w:p>
          <w:p w14:paraId="73D32A8B" w14:textId="77777777" w:rsidR="00B03BDC" w:rsidRPr="00B03BDC" w:rsidRDefault="00B03BDC" w:rsidP="00B03BD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B03BDC">
              <w:rPr>
                <w:rFonts w:ascii="Comic Sans MS" w:eastAsia="Times New Roman" w:hAnsi="Comic Sans MS" w:cs="Times New Roman"/>
                <w:lang w:val="en-IN"/>
              </w:rPr>
              <w:t>SELECT </w:t>
            </w:r>
            <w:r w:rsidRPr="00B03BD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column_name(s)</w:t>
            </w:r>
            <w:r w:rsidRPr="00B03BDC">
              <w:rPr>
                <w:rFonts w:ascii="Comic Sans MS" w:eastAsia="Times New Roman" w:hAnsi="Comic Sans MS" w:cs="Times New Roman"/>
                <w:lang w:val="en-IN"/>
              </w:rPr>
              <w:br/>
              <w:t>FROM </w:t>
            </w:r>
            <w:r w:rsidRPr="00B03BD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table1</w:t>
            </w:r>
            <w:r w:rsidRPr="00B03BDC">
              <w:rPr>
                <w:rFonts w:ascii="Comic Sans MS" w:eastAsia="Times New Roman" w:hAnsi="Comic Sans MS" w:cs="Times New Roman"/>
                <w:lang w:val="en-IN"/>
              </w:rPr>
              <w:br/>
              <w:t>CROSS JOIN </w:t>
            </w:r>
            <w:r w:rsidRPr="00B03BDC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table2</w:t>
            </w:r>
            <w:r w:rsidRPr="00B03BDC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445753CF" w14:textId="77777777" w:rsidR="007E47CF" w:rsidRPr="00B03BDC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537055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AD5A07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079F3B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18757F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046B08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2EF8A1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A91FDD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CC16772" w14:textId="77777777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6D4C0A8" w14:textId="77777777" w:rsidR="002A5AC6" w:rsidRDefault="002A5AC6">
            <w:pPr>
              <w:rPr>
                <w:rFonts w:ascii="Comic Sans MS" w:eastAsia="Times New Roman" w:hAnsi="Comic Sans MS" w:cs="Times New Roman"/>
              </w:rPr>
            </w:pPr>
          </w:p>
          <w:p w14:paraId="59854383" w14:textId="77777777" w:rsidR="002A5AC6" w:rsidRDefault="002A5AC6">
            <w:pPr>
              <w:rPr>
                <w:rFonts w:ascii="Comic Sans MS" w:eastAsia="Times New Roman" w:hAnsi="Comic Sans MS" w:cs="Times New Roman"/>
              </w:rPr>
            </w:pPr>
          </w:p>
          <w:p w14:paraId="74D0EEC3" w14:textId="77777777" w:rsidR="002A5AC6" w:rsidRDefault="002A5AC6">
            <w:pPr>
              <w:rPr>
                <w:rFonts w:ascii="Comic Sans MS" w:eastAsia="Times New Roman" w:hAnsi="Comic Sans MS" w:cs="Times New Roman"/>
              </w:rPr>
            </w:pPr>
          </w:p>
          <w:p w14:paraId="47DB47E6" w14:textId="77777777" w:rsidR="002A5AC6" w:rsidRDefault="002A5AC6">
            <w:pPr>
              <w:rPr>
                <w:rFonts w:ascii="Comic Sans MS" w:eastAsia="Times New Roman" w:hAnsi="Comic Sans MS" w:cs="Times New Roman"/>
              </w:rPr>
            </w:pPr>
          </w:p>
          <w:p w14:paraId="47CB8D2B" w14:textId="77777777" w:rsidR="002A5AC6" w:rsidRDefault="002A5AC6">
            <w:pPr>
              <w:rPr>
                <w:rFonts w:ascii="Comic Sans MS" w:eastAsia="Times New Roman" w:hAnsi="Comic Sans MS" w:cs="Times New Roman"/>
              </w:rPr>
            </w:pPr>
          </w:p>
          <w:p w14:paraId="2502AD80" w14:textId="77777777" w:rsidR="002A5AC6" w:rsidRDefault="002A5AC6">
            <w:pPr>
              <w:rPr>
                <w:rFonts w:ascii="Comic Sans MS" w:eastAsia="Times New Roman" w:hAnsi="Comic Sans MS" w:cs="Times New Roman"/>
              </w:rPr>
            </w:pPr>
          </w:p>
          <w:p w14:paraId="51248AC5" w14:textId="77777777" w:rsidR="002A5AC6" w:rsidRDefault="002A5AC6">
            <w:pPr>
              <w:rPr>
                <w:rFonts w:ascii="Comic Sans MS" w:eastAsia="Times New Roman" w:hAnsi="Comic Sans MS" w:cs="Times New Roman"/>
              </w:rPr>
            </w:pPr>
          </w:p>
          <w:p w14:paraId="6B32AD2C" w14:textId="77777777" w:rsidR="002A5AC6" w:rsidRDefault="002A5AC6">
            <w:pPr>
              <w:rPr>
                <w:rFonts w:ascii="Comic Sans MS" w:eastAsia="Times New Roman" w:hAnsi="Comic Sans MS" w:cs="Times New Roman"/>
              </w:rPr>
            </w:pPr>
          </w:p>
          <w:p w14:paraId="1DC3ADEC" w14:textId="1F393532" w:rsidR="002A5AC6" w:rsidRPr="00A44771" w:rsidRDefault="002A5AC6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01E4BA60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D15F7F" w14:textId="0515AD83" w:rsidR="007E47CF" w:rsidRPr="00A44771" w:rsidRDefault="00F91DC0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QUERIES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A493D30" w14:textId="35956643" w:rsidR="007E47CF" w:rsidRDefault="00F91DC0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1. INNER JOIN</w:t>
            </w:r>
          </w:p>
          <w:p w14:paraId="3F80E8BD" w14:textId="10F153D1" w:rsidR="00F91DC0" w:rsidRDefault="002A5A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Query:</w:t>
            </w:r>
          </w:p>
          <w:p w14:paraId="4A457B5C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SELECT patient.P_id,patient.Pname,patient.Age,doctor.Dname,doctor.Field</w:t>
            </w:r>
          </w:p>
          <w:p w14:paraId="669A5661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FROM patient</w:t>
            </w:r>
          </w:p>
          <w:p w14:paraId="49F0BEE6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INNER JOIN doctor</w:t>
            </w:r>
          </w:p>
          <w:p w14:paraId="33D85A78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ON patient.D_id = doctor.D_</w:t>
            </w:r>
            <w:proofErr w:type="gramStart"/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id;</w:t>
            </w:r>
            <w:proofErr w:type="gramEnd"/>
          </w:p>
          <w:p w14:paraId="15292EA7" w14:textId="77777777" w:rsidR="002A5AC6" w:rsidRPr="002A5AC6" w:rsidRDefault="002A5AC6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  <w:p w14:paraId="1942F53A" w14:textId="6C7A7E5E" w:rsidR="002A5AC6" w:rsidRDefault="002A5A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Output:</w:t>
            </w:r>
          </w:p>
          <w:p w14:paraId="27D0FED6" w14:textId="5D1F04CF" w:rsidR="009F55DC" w:rsidRDefault="009F55DC">
            <w:pPr>
              <w:rPr>
                <w:rFonts w:ascii="Comic Sans MS" w:eastAsia="Times New Roman" w:hAnsi="Comic Sans MS" w:cs="Times New Roman"/>
                <w:b/>
                <w:noProof/>
              </w:rPr>
            </w:pPr>
            <w:r w:rsidRPr="009F55DC">
              <w:rPr>
                <w:rFonts w:ascii="Comic Sans MS" w:eastAsia="Times New Roman" w:hAnsi="Comic Sans MS" w:cs="Times New Roman"/>
                <w:b/>
                <w:noProof/>
              </w:rPr>
              <w:pict w14:anchorId="21A02AEF">
                <v:shape id="_x0000_i1197" type="#_x0000_t75" style="width:300pt;height:133.8pt;visibility:visible;mso-wrap-style:square">
                  <v:imagedata r:id="rId12" o:title=""/>
                </v:shape>
              </w:pict>
            </w:r>
          </w:p>
          <w:p w14:paraId="63976008" w14:textId="77777777" w:rsidR="009F55DC" w:rsidRPr="002A5AC6" w:rsidRDefault="009F55DC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0EC24197" w14:textId="23A974C5" w:rsidR="00F91DC0" w:rsidRDefault="00F91DC0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2. LEFT OUTER JOIN</w:t>
            </w:r>
          </w:p>
          <w:p w14:paraId="2086E81F" w14:textId="67EF7935" w:rsidR="002A5AC6" w:rsidRDefault="002A5AC6" w:rsidP="002A5A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Query:</w:t>
            </w:r>
          </w:p>
          <w:p w14:paraId="6480EBCC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SELECT patient.P_id,patient.Pname,patient.Age,doctor.Dname,doctor.Field</w:t>
            </w:r>
          </w:p>
          <w:p w14:paraId="40E2F00A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FROM patient</w:t>
            </w:r>
          </w:p>
          <w:p w14:paraId="5D1F7DEE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LEFT JOIN doctor</w:t>
            </w:r>
          </w:p>
          <w:p w14:paraId="1C2F0C8C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ON patient.D_id = doctor.D_id</w:t>
            </w:r>
          </w:p>
          <w:p w14:paraId="54011EB7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ORDER BY patient.Age;</w:t>
            </w:r>
          </w:p>
          <w:p w14:paraId="6909DD76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  <w:p w14:paraId="7283C394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Output:</w:t>
            </w:r>
          </w:p>
          <w:p w14:paraId="36F1668F" w14:textId="7C4C9977" w:rsidR="00F91DC0" w:rsidRDefault="009F55DC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9F55DC">
              <w:rPr>
                <w:rFonts w:ascii="Comic Sans MS" w:eastAsia="Times New Roman" w:hAnsi="Comic Sans MS" w:cs="Times New Roman"/>
                <w:b/>
                <w:noProof/>
              </w:rPr>
              <w:pict w14:anchorId="6F272D17">
                <v:shape id="_x0000_i1196" type="#_x0000_t75" style="width:327.6pt;height:196.8pt;visibility:visible;mso-wrap-style:square">
                  <v:imagedata r:id="rId13" o:title=""/>
                </v:shape>
              </w:pict>
            </w:r>
          </w:p>
          <w:p w14:paraId="35AA2157" w14:textId="65F8503E" w:rsidR="00F91DC0" w:rsidRDefault="00F91DC0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lastRenderedPageBreak/>
              <w:t>3. RIGHT OUTER JOIN</w:t>
            </w:r>
          </w:p>
          <w:p w14:paraId="3DBA9573" w14:textId="3A81F7B2" w:rsidR="002A5AC6" w:rsidRDefault="002A5AC6" w:rsidP="002A5A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Query:</w:t>
            </w:r>
          </w:p>
          <w:p w14:paraId="07E62DA6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SELECT patient.P_id,patient.Pname,patient.Age,doctor.Dname,doctor.Field</w:t>
            </w:r>
          </w:p>
          <w:p w14:paraId="2471E105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FROM patient</w:t>
            </w:r>
          </w:p>
          <w:p w14:paraId="3FD23AA2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RIGHT JOIN doctor</w:t>
            </w:r>
          </w:p>
          <w:p w14:paraId="7F202D11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ON patient.D_id = doctor.D_id</w:t>
            </w:r>
          </w:p>
          <w:p w14:paraId="106DEBAD" w14:textId="77777777" w:rsid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ORDER BY patient.</w:t>
            </w:r>
            <w:proofErr w:type="gramStart"/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Age;</w:t>
            </w:r>
            <w:proofErr w:type="gramEnd"/>
          </w:p>
          <w:p w14:paraId="27083CDC" w14:textId="77777777" w:rsidR="002A5AC6" w:rsidRDefault="002A5AC6" w:rsidP="002A5AC6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3A043079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Output:</w:t>
            </w:r>
          </w:p>
          <w:p w14:paraId="022B41A1" w14:textId="48EB7AAE" w:rsidR="00F91DC0" w:rsidRDefault="004A4294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9F55DC">
              <w:rPr>
                <w:rFonts w:ascii="Comic Sans MS" w:eastAsia="Times New Roman" w:hAnsi="Comic Sans MS" w:cs="Times New Roman"/>
                <w:b/>
                <w:noProof/>
              </w:rPr>
              <w:pict w14:anchorId="4F3C4614">
                <v:shape id="_x0000_i1198" type="#_x0000_t75" style="width:301.2pt;height:172.2pt;visibility:visible;mso-wrap-style:square">
                  <v:imagedata r:id="rId14" o:title=""/>
                </v:shape>
              </w:pict>
            </w:r>
          </w:p>
          <w:p w14:paraId="02F97B70" w14:textId="26B810A0" w:rsidR="002A5AC6" w:rsidRDefault="002A5AC6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693D7F97" w14:textId="62BAD039" w:rsidR="004A4294" w:rsidRPr="00F91DC0" w:rsidRDefault="008B2782" w:rsidP="004A4294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4</w:t>
            </w:r>
            <w:r w:rsidR="004A4294">
              <w:rPr>
                <w:rFonts w:ascii="Comic Sans MS" w:eastAsia="Times New Roman" w:hAnsi="Comic Sans MS" w:cs="Times New Roman"/>
                <w:b/>
                <w:bCs/>
              </w:rPr>
              <w:t>. FULL JOIN</w:t>
            </w:r>
          </w:p>
          <w:p w14:paraId="7754AE67" w14:textId="77777777" w:rsidR="004A4294" w:rsidRDefault="004A4294" w:rsidP="004A4294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Query:</w:t>
            </w:r>
          </w:p>
          <w:p w14:paraId="06B38A80" w14:textId="77777777" w:rsidR="004A4294" w:rsidRPr="00C96608" w:rsidRDefault="004A4294" w:rsidP="004A4294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C96608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SELECT * FROM patient FULL JOIN </w:t>
            </w:r>
            <w:proofErr w:type="gramStart"/>
            <w:r w:rsidRPr="00C96608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doctor;</w:t>
            </w:r>
            <w:proofErr w:type="gramEnd"/>
          </w:p>
          <w:p w14:paraId="30D50553" w14:textId="77777777" w:rsidR="004A4294" w:rsidRPr="00C96608" w:rsidRDefault="004A4294" w:rsidP="004A4294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  <w:p w14:paraId="773A1D29" w14:textId="77777777" w:rsidR="004A4294" w:rsidRPr="002A5AC6" w:rsidRDefault="004A4294" w:rsidP="004A4294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Output:</w:t>
            </w:r>
          </w:p>
          <w:p w14:paraId="5D583799" w14:textId="0CCE4067" w:rsidR="004A4294" w:rsidRPr="004A4294" w:rsidRDefault="004A4294">
            <w:pPr>
              <w:rPr>
                <w:rFonts w:ascii="Comic Sans MS" w:eastAsia="Times New Roman" w:hAnsi="Comic Sans MS" w:cs="Times New Roman"/>
              </w:rPr>
            </w:pPr>
            <w:r w:rsidRPr="004A4294">
              <w:rPr>
                <w:rFonts w:ascii="Comic Sans MS" w:eastAsia="Times New Roman" w:hAnsi="Comic Sans MS" w:cs="Times New Roman"/>
                <w:noProof/>
              </w:rPr>
              <w:pict w14:anchorId="5BC9D6AD">
                <v:shape id="_x0000_i1200" type="#_x0000_t75" style="width:363pt;height:203.4pt;visibility:visible;mso-wrap-style:square">
                  <v:imagedata r:id="rId15" o:title=""/>
                </v:shape>
              </w:pict>
            </w:r>
          </w:p>
          <w:p w14:paraId="65534265" w14:textId="3FD126F6" w:rsidR="00F91DC0" w:rsidRDefault="008B2782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lastRenderedPageBreak/>
              <w:t>5</w:t>
            </w:r>
            <w:r w:rsidR="00F91DC0">
              <w:rPr>
                <w:rFonts w:ascii="Comic Sans MS" w:eastAsia="Times New Roman" w:hAnsi="Comic Sans MS" w:cs="Times New Roman"/>
                <w:b/>
                <w:bCs/>
              </w:rPr>
              <w:t>. CROSS JOIN</w:t>
            </w:r>
          </w:p>
          <w:p w14:paraId="380135F4" w14:textId="08F00C26" w:rsidR="002A5AC6" w:rsidRDefault="002A5AC6" w:rsidP="002A5A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Query:</w:t>
            </w:r>
          </w:p>
          <w:p w14:paraId="3B64D304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SELECT patient.P_id,patient.Pname,patient.Age,doctor.Dname,doctor.Field</w:t>
            </w:r>
          </w:p>
          <w:p w14:paraId="26001859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FROM patient</w:t>
            </w:r>
          </w:p>
          <w:p w14:paraId="4CD280AC" w14:textId="1C59CBCA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2A5AC6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CROSS JOIN doctor;</w:t>
            </w:r>
          </w:p>
          <w:p w14:paraId="7C0EBC08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  <w:p w14:paraId="217FA950" w14:textId="77777777" w:rsidR="002A5AC6" w:rsidRPr="002A5AC6" w:rsidRDefault="002A5AC6" w:rsidP="002A5A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Output:</w:t>
            </w:r>
          </w:p>
          <w:p w14:paraId="107B898C" w14:textId="3F812C6F" w:rsidR="00F91DC0" w:rsidRDefault="004A4294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4A4294">
              <w:rPr>
                <w:rFonts w:ascii="Comic Sans MS" w:eastAsia="Times New Roman" w:hAnsi="Comic Sans MS" w:cs="Times New Roman"/>
                <w:b/>
                <w:noProof/>
              </w:rPr>
              <w:pict w14:anchorId="66863199">
                <v:shape id="_x0000_i1199" type="#_x0000_t75" style="width:345.6pt;height:439.2pt;visibility:visible;mso-wrap-style:square">
                  <v:imagedata r:id="rId16" o:title=""/>
                </v:shape>
              </w:pict>
            </w:r>
          </w:p>
          <w:p w14:paraId="45FCD386" w14:textId="0F4BA7CE" w:rsidR="002A5AC6" w:rsidRDefault="002A5AC6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6471416E" w14:textId="59927264" w:rsidR="002A5AC6" w:rsidRDefault="002A5AC6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623B5EE3" w14:textId="1AB40E46" w:rsidR="004A4294" w:rsidRDefault="004A4294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3FD5A341" w14:textId="0C03397D" w:rsidR="00C96608" w:rsidRPr="00A44771" w:rsidRDefault="00C96608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46A80487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ECEAC79" w14:textId="5D0AF57E" w:rsidR="007E47CF" w:rsidRDefault="00F91DC0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RESULT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  <w:p w14:paraId="0878DA23" w14:textId="2F872154" w:rsidR="00F91DC0" w:rsidRDefault="00F91DC0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t xml:space="preserve">Final </w:t>
            </w:r>
            <w:r w:rsidR="00C96608">
              <w:rPr>
                <w:rFonts w:ascii="Comic Sans MS" w:eastAsia="Times New Roman" w:hAnsi="Comic Sans MS" w:cs="Times New Roman"/>
                <w:b/>
              </w:rPr>
              <w:t xml:space="preserve">Patient </w:t>
            </w:r>
            <w:r>
              <w:rPr>
                <w:rFonts w:ascii="Comic Sans MS" w:eastAsia="Times New Roman" w:hAnsi="Comic Sans MS" w:cs="Times New Roman"/>
                <w:b/>
              </w:rPr>
              <w:t>table:</w:t>
            </w:r>
          </w:p>
          <w:p w14:paraId="19BB6F42" w14:textId="55C311A2" w:rsidR="00E669FD" w:rsidRPr="00A44771" w:rsidRDefault="00C9660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C96608">
              <w:rPr>
                <w:rFonts w:ascii="Comic Sans MS" w:eastAsia="Times New Roman" w:hAnsi="Comic Sans MS" w:cs="Times New Roman"/>
                <w:b/>
                <w:noProof/>
              </w:rPr>
              <w:pict w14:anchorId="5FD6FD5F">
                <v:shape id="Picture 1" o:spid="_x0000_i1195" type="#_x0000_t75" style="width:468pt;height:165.6pt;visibility:visible;mso-wrap-style:square">
                  <v:imagedata r:id="rId17" o:title=""/>
                </v:shape>
              </w:pict>
            </w:r>
          </w:p>
        </w:tc>
      </w:tr>
      <w:tr w:rsidR="007E47CF" w:rsidRPr="00A44771" w14:paraId="0FF8766F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6C288CF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0737E7" w14:textId="7EF5163F" w:rsidR="007E47CF" w:rsidRPr="00A44771" w:rsidRDefault="001001F0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 this experiment, we learned how to implement different type of joins in MySQL.</w:t>
            </w:r>
          </w:p>
        </w:tc>
      </w:tr>
    </w:tbl>
    <w:p w14:paraId="49E427D0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349B"/>
    <w:rsid w:val="00080220"/>
    <w:rsid w:val="000E359F"/>
    <w:rsid w:val="001001F0"/>
    <w:rsid w:val="002A5AC6"/>
    <w:rsid w:val="004A4294"/>
    <w:rsid w:val="007E47CF"/>
    <w:rsid w:val="008B2782"/>
    <w:rsid w:val="00915CD8"/>
    <w:rsid w:val="009933A8"/>
    <w:rsid w:val="009F55DC"/>
    <w:rsid w:val="00A10D75"/>
    <w:rsid w:val="00A44771"/>
    <w:rsid w:val="00B03BDC"/>
    <w:rsid w:val="00B5444B"/>
    <w:rsid w:val="00B879FF"/>
    <w:rsid w:val="00C96608"/>
    <w:rsid w:val="00CD5FF8"/>
    <w:rsid w:val="00DE349B"/>
    <w:rsid w:val="00E669FD"/>
    <w:rsid w:val="00F9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F306354"/>
  <w15:chartTrackingRefBased/>
  <w15:docId w15:val="{A4163B20-2485-4D1F-9DBE-31C0CAA8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94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4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86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1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7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7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54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89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1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www.w3schools.com/mySQl/img_leftjoin.gi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https://www.w3schools.com/mySQl/img_crossjoin.png" TargetMode="External"/><Relationship Id="rId5" Type="http://schemas.openxmlformats.org/officeDocument/2006/relationships/image" Target="https://www.w3schools.com/mySQl/img_innerjoin.gif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https://www.w3schools.com/mySQl/img_rightjoin.gif" TargetMode="External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DS_template.dotx</Template>
  <TotalTime>681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2022-09-29T03:11:00Z</dcterms:created>
  <dcterms:modified xsi:type="dcterms:W3CDTF">2022-09-29T14:36:00Z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fa02899b-e6e6-4291-b265-52621bc6cda2</vt:lpwstr>
  </property>
</Properties>
</file>