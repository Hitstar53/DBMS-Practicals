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E667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3C8A17AD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CBFD1C9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5DFFA17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08BDA0F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8BB2117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DF12FA4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01C54DC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DD3E26A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4A1E46E" w14:textId="0FEB276F" w:rsidR="007E47CF" w:rsidRPr="0069417C" w:rsidRDefault="0069417C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7</w:t>
            </w:r>
          </w:p>
        </w:tc>
      </w:tr>
    </w:tbl>
    <w:p w14:paraId="09453126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328F27AB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E7B2339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50316D2" w14:textId="563EEF95" w:rsidR="007E47CF" w:rsidRPr="0069417C" w:rsidRDefault="0069417C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To implement VIEWS in MySQL</w:t>
            </w:r>
          </w:p>
        </w:tc>
      </w:tr>
      <w:tr w:rsidR="007E47CF" w:rsidRPr="00A44771" w14:paraId="0A9A3E28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BCD66C0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1EBB562" w14:textId="1EC558B2" w:rsidR="007E47CF" w:rsidRPr="00A44771" w:rsidRDefault="0069417C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Create Views of the tables of the existing mysql database and perform CRUD actions on the views</w:t>
            </w:r>
          </w:p>
        </w:tc>
      </w:tr>
      <w:tr w:rsidR="007E47CF" w:rsidRPr="00A44771" w14:paraId="6AA818D5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A4F37EE" w14:textId="77777777" w:rsidR="007E47CF" w:rsidRPr="00A44771" w:rsidRDefault="00915CD8">
            <w:pP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THEORY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219687" w14:textId="6D80E857" w:rsidR="007E47CF" w:rsidRPr="0069417C" w:rsidRDefault="0069417C">
            <w:pP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</w:pPr>
            <w:r w:rsidRPr="0069417C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  <w:t>VIEWS:</w:t>
            </w:r>
          </w:p>
          <w:p w14:paraId="0D1F096F" w14:textId="640B7F99" w:rsidR="0069417C" w:rsidRPr="0069417C" w:rsidRDefault="0069417C" w:rsidP="0069417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9417C">
              <w:rPr>
                <w:rFonts w:ascii="Comic Sans MS" w:eastAsia="Times New Roman" w:hAnsi="Comic Sans MS" w:cs="Times New Roman"/>
                <w:lang w:val="en-IN"/>
              </w:rPr>
              <w:t>In SQL, a view is a virtual table based on the result-set of an SQL statement.</w:t>
            </w:r>
            <w:r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69417C">
              <w:rPr>
                <w:rFonts w:ascii="Comic Sans MS" w:eastAsia="Times New Roman" w:hAnsi="Comic Sans MS" w:cs="Times New Roman"/>
                <w:lang w:val="en-IN"/>
              </w:rPr>
              <w:t>A view contains rows and columns, just like a real table. The fields in a view are fields from one or more real tables in the database.</w:t>
            </w:r>
          </w:p>
          <w:p w14:paraId="7AB98CDC" w14:textId="282B00D4" w:rsidR="0069417C" w:rsidRDefault="0069417C" w:rsidP="0069417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9417C">
              <w:rPr>
                <w:rFonts w:ascii="Comic Sans MS" w:eastAsia="Times New Roman" w:hAnsi="Comic Sans MS" w:cs="Times New Roman"/>
                <w:lang w:val="en-IN"/>
              </w:rPr>
              <w:t>You can add SQL statements and functions to a view and present the data as if the data were coming from one single table.</w:t>
            </w:r>
          </w:p>
          <w:p w14:paraId="14CB7C3E" w14:textId="5D6A04FA" w:rsidR="0069417C" w:rsidRDefault="0069417C" w:rsidP="0069417C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474DDC56" w14:textId="68EDF8E1" w:rsidR="0069417C" w:rsidRPr="0069417C" w:rsidRDefault="0069417C" w:rsidP="0069417C">
            <w:pP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/>
              </w:rPr>
            </w:pPr>
            <w:r w:rsidRPr="0069417C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/>
              </w:rPr>
              <w:t>Create VIEW Syntax:</w:t>
            </w:r>
          </w:p>
          <w:p w14:paraId="0C71C90D" w14:textId="7BA41DE6" w:rsidR="0069417C" w:rsidRDefault="0069417C" w:rsidP="0069417C">
            <w:pPr>
              <w:rPr>
                <w:rFonts w:ascii="Comic Sans MS" w:eastAsia="Times New Roman" w:hAnsi="Comic Sans MS" w:cs="Times New Roman"/>
              </w:rPr>
            </w:pPr>
            <w:r w:rsidRPr="0069417C">
              <w:rPr>
                <w:rFonts w:ascii="Comic Sans MS" w:eastAsia="Times New Roman" w:hAnsi="Comic Sans MS" w:cs="Times New Roman"/>
              </w:rPr>
              <w:t>CREATE VIEW </w:t>
            </w:r>
            <w:proofErr w:type="spellStart"/>
            <w:r w:rsidRPr="0069417C">
              <w:rPr>
                <w:rFonts w:ascii="Comic Sans MS" w:eastAsia="Times New Roman" w:hAnsi="Comic Sans MS" w:cs="Times New Roman"/>
                <w:i/>
                <w:iCs/>
              </w:rPr>
              <w:t>view_name</w:t>
            </w:r>
            <w:proofErr w:type="spellEnd"/>
            <w:r w:rsidRPr="0069417C">
              <w:rPr>
                <w:rFonts w:ascii="Comic Sans MS" w:eastAsia="Times New Roman" w:hAnsi="Comic Sans MS" w:cs="Times New Roman"/>
              </w:rPr>
              <w:t> AS</w:t>
            </w:r>
            <w:r w:rsidRPr="0069417C">
              <w:rPr>
                <w:rFonts w:ascii="Comic Sans MS" w:eastAsia="Times New Roman" w:hAnsi="Comic Sans MS" w:cs="Times New Roman"/>
              </w:rPr>
              <w:br/>
              <w:t>SELECT </w:t>
            </w:r>
            <w:r w:rsidRPr="0069417C">
              <w:rPr>
                <w:rFonts w:ascii="Comic Sans MS" w:eastAsia="Times New Roman" w:hAnsi="Comic Sans MS" w:cs="Times New Roman"/>
                <w:i/>
                <w:iCs/>
              </w:rPr>
              <w:t>column1</w:t>
            </w:r>
            <w:r w:rsidRPr="0069417C">
              <w:rPr>
                <w:rFonts w:ascii="Comic Sans MS" w:eastAsia="Times New Roman" w:hAnsi="Comic Sans MS" w:cs="Times New Roman"/>
              </w:rPr>
              <w:t>, </w:t>
            </w:r>
            <w:r w:rsidRPr="0069417C">
              <w:rPr>
                <w:rFonts w:ascii="Comic Sans MS" w:eastAsia="Times New Roman" w:hAnsi="Comic Sans MS" w:cs="Times New Roman"/>
                <w:i/>
                <w:iCs/>
              </w:rPr>
              <w:t>column2</w:t>
            </w:r>
            <w:r w:rsidRPr="0069417C">
              <w:rPr>
                <w:rFonts w:ascii="Comic Sans MS" w:eastAsia="Times New Roman" w:hAnsi="Comic Sans MS" w:cs="Times New Roman"/>
              </w:rPr>
              <w:t>, ...</w:t>
            </w:r>
            <w:r w:rsidRPr="0069417C">
              <w:rPr>
                <w:rFonts w:ascii="Comic Sans MS" w:eastAsia="Times New Roman" w:hAnsi="Comic Sans MS" w:cs="Times New Roman"/>
              </w:rPr>
              <w:br/>
              <w:t>FROM </w:t>
            </w:r>
            <w:proofErr w:type="spellStart"/>
            <w:r w:rsidRPr="0069417C">
              <w:rPr>
                <w:rFonts w:ascii="Comic Sans MS" w:eastAsia="Times New Roman" w:hAnsi="Comic Sans MS" w:cs="Times New Roman"/>
                <w:i/>
                <w:iCs/>
              </w:rPr>
              <w:t>table_name</w:t>
            </w:r>
            <w:proofErr w:type="spellEnd"/>
            <w:r w:rsidRPr="0069417C">
              <w:rPr>
                <w:rFonts w:ascii="Comic Sans MS" w:eastAsia="Times New Roman" w:hAnsi="Comic Sans MS" w:cs="Times New Roman"/>
              </w:rPr>
              <w:br/>
              <w:t>WHERE </w:t>
            </w:r>
            <w:r w:rsidRPr="0069417C">
              <w:rPr>
                <w:rFonts w:ascii="Comic Sans MS" w:eastAsia="Times New Roman" w:hAnsi="Comic Sans MS" w:cs="Times New Roman"/>
                <w:i/>
                <w:iCs/>
              </w:rPr>
              <w:t>condition</w:t>
            </w:r>
            <w:r w:rsidRPr="0069417C">
              <w:rPr>
                <w:rFonts w:ascii="Comic Sans MS" w:eastAsia="Times New Roman" w:hAnsi="Comic Sans MS" w:cs="Times New Roman"/>
              </w:rPr>
              <w:t>;</w:t>
            </w:r>
          </w:p>
          <w:p w14:paraId="621BF691" w14:textId="65CEF5CF" w:rsidR="0069417C" w:rsidRDefault="0069417C" w:rsidP="0069417C">
            <w:pPr>
              <w:rPr>
                <w:rFonts w:ascii="Comic Sans MS" w:eastAsia="Times New Roman" w:hAnsi="Comic Sans MS" w:cs="Times New Roman"/>
              </w:rPr>
            </w:pPr>
          </w:p>
          <w:p w14:paraId="54B9C963" w14:textId="2401E9D4" w:rsidR="0069417C" w:rsidRPr="0069417C" w:rsidRDefault="0069417C" w:rsidP="0069417C">
            <w:pP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/>
              </w:rPr>
              <w:t>Update</w:t>
            </w:r>
            <w:r w:rsidRPr="0069417C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/>
              </w:rPr>
              <w:t xml:space="preserve"> VIEW Syntax</w:t>
            </w:r>
            <w:r w:rsidRPr="0069417C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/>
              </w:rPr>
              <w:t>:</w:t>
            </w:r>
          </w:p>
          <w:p w14:paraId="4FB8FDEF" w14:textId="04EFD25A" w:rsidR="0069417C" w:rsidRDefault="0069417C" w:rsidP="0069417C">
            <w:pPr>
              <w:rPr>
                <w:rFonts w:ascii="Comic Sans MS" w:eastAsia="Times New Roman" w:hAnsi="Comic Sans MS" w:cs="Times New Roman"/>
              </w:rPr>
            </w:pPr>
            <w:r w:rsidRPr="0069417C">
              <w:rPr>
                <w:rFonts w:ascii="Comic Sans MS" w:eastAsia="Times New Roman" w:hAnsi="Comic Sans MS" w:cs="Times New Roman"/>
              </w:rPr>
              <w:t>CREATE OR REPLACE VIEW </w:t>
            </w:r>
            <w:proofErr w:type="spellStart"/>
            <w:r w:rsidRPr="0069417C">
              <w:rPr>
                <w:rFonts w:ascii="Comic Sans MS" w:eastAsia="Times New Roman" w:hAnsi="Comic Sans MS" w:cs="Times New Roman"/>
                <w:i/>
                <w:iCs/>
              </w:rPr>
              <w:t>view_name</w:t>
            </w:r>
            <w:proofErr w:type="spellEnd"/>
            <w:r w:rsidRPr="0069417C">
              <w:rPr>
                <w:rFonts w:ascii="Comic Sans MS" w:eastAsia="Times New Roman" w:hAnsi="Comic Sans MS" w:cs="Times New Roman"/>
              </w:rPr>
              <w:t> AS</w:t>
            </w:r>
            <w:r w:rsidRPr="0069417C">
              <w:rPr>
                <w:rFonts w:ascii="Comic Sans MS" w:eastAsia="Times New Roman" w:hAnsi="Comic Sans MS" w:cs="Times New Roman"/>
              </w:rPr>
              <w:br/>
              <w:t>SELECT </w:t>
            </w:r>
            <w:r w:rsidRPr="0069417C">
              <w:rPr>
                <w:rFonts w:ascii="Comic Sans MS" w:eastAsia="Times New Roman" w:hAnsi="Comic Sans MS" w:cs="Times New Roman"/>
                <w:i/>
                <w:iCs/>
              </w:rPr>
              <w:t>column1</w:t>
            </w:r>
            <w:r w:rsidRPr="0069417C">
              <w:rPr>
                <w:rFonts w:ascii="Comic Sans MS" w:eastAsia="Times New Roman" w:hAnsi="Comic Sans MS" w:cs="Times New Roman"/>
              </w:rPr>
              <w:t>, </w:t>
            </w:r>
            <w:r w:rsidRPr="0069417C">
              <w:rPr>
                <w:rFonts w:ascii="Comic Sans MS" w:eastAsia="Times New Roman" w:hAnsi="Comic Sans MS" w:cs="Times New Roman"/>
                <w:i/>
                <w:iCs/>
              </w:rPr>
              <w:t>column2</w:t>
            </w:r>
            <w:r w:rsidRPr="0069417C">
              <w:rPr>
                <w:rFonts w:ascii="Comic Sans MS" w:eastAsia="Times New Roman" w:hAnsi="Comic Sans MS" w:cs="Times New Roman"/>
              </w:rPr>
              <w:t>, ...</w:t>
            </w:r>
            <w:r w:rsidRPr="0069417C">
              <w:rPr>
                <w:rFonts w:ascii="Comic Sans MS" w:eastAsia="Times New Roman" w:hAnsi="Comic Sans MS" w:cs="Times New Roman"/>
              </w:rPr>
              <w:br/>
              <w:t>FROM </w:t>
            </w:r>
            <w:proofErr w:type="spellStart"/>
            <w:r w:rsidRPr="0069417C">
              <w:rPr>
                <w:rFonts w:ascii="Comic Sans MS" w:eastAsia="Times New Roman" w:hAnsi="Comic Sans MS" w:cs="Times New Roman"/>
                <w:i/>
                <w:iCs/>
              </w:rPr>
              <w:t>table_name</w:t>
            </w:r>
            <w:proofErr w:type="spellEnd"/>
            <w:r w:rsidRPr="0069417C">
              <w:rPr>
                <w:rFonts w:ascii="Comic Sans MS" w:eastAsia="Times New Roman" w:hAnsi="Comic Sans MS" w:cs="Times New Roman"/>
              </w:rPr>
              <w:br/>
              <w:t>WHERE </w:t>
            </w:r>
            <w:r w:rsidRPr="0069417C">
              <w:rPr>
                <w:rFonts w:ascii="Comic Sans MS" w:eastAsia="Times New Roman" w:hAnsi="Comic Sans MS" w:cs="Times New Roman"/>
                <w:i/>
                <w:iCs/>
              </w:rPr>
              <w:t>condition</w:t>
            </w:r>
            <w:r w:rsidRPr="0069417C">
              <w:rPr>
                <w:rFonts w:ascii="Comic Sans MS" w:eastAsia="Times New Roman" w:hAnsi="Comic Sans MS" w:cs="Times New Roman"/>
              </w:rPr>
              <w:t>;</w:t>
            </w:r>
          </w:p>
          <w:p w14:paraId="7F656CC1" w14:textId="710A32CE" w:rsidR="0069417C" w:rsidRDefault="0069417C" w:rsidP="0069417C">
            <w:pPr>
              <w:rPr>
                <w:rFonts w:ascii="Comic Sans MS" w:eastAsia="Times New Roman" w:hAnsi="Comic Sans MS" w:cs="Times New Roman"/>
              </w:rPr>
            </w:pPr>
          </w:p>
          <w:p w14:paraId="0DEB8273" w14:textId="3EB5308E" w:rsidR="0069417C" w:rsidRDefault="0069417C" w:rsidP="0069417C">
            <w:pP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/>
              </w:rPr>
            </w:pPr>
            <w:r w:rsidRPr="0069417C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/>
              </w:rPr>
              <w:t>D</w:t>
            </w:r>
            <w:r w:rsidRPr="0069417C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/>
              </w:rPr>
              <w:t>rop</w:t>
            </w:r>
            <w:r w:rsidRPr="0069417C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/>
              </w:rPr>
              <w:t xml:space="preserve"> VIEW Syntax</w:t>
            </w:r>
            <w: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/>
              </w:rPr>
              <w:t>:</w:t>
            </w:r>
          </w:p>
          <w:p w14:paraId="48148B35" w14:textId="7C472C0F" w:rsidR="0069417C" w:rsidRPr="0069417C" w:rsidRDefault="0069417C" w:rsidP="0069417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9417C">
              <w:rPr>
                <w:rFonts w:ascii="Comic Sans MS" w:eastAsia="Times New Roman" w:hAnsi="Comic Sans MS" w:cs="Times New Roman"/>
              </w:rPr>
              <w:t>DROP VIEW </w:t>
            </w:r>
            <w:proofErr w:type="spellStart"/>
            <w:r w:rsidRPr="0069417C">
              <w:rPr>
                <w:rFonts w:ascii="Comic Sans MS" w:eastAsia="Times New Roman" w:hAnsi="Comic Sans MS" w:cs="Times New Roman"/>
                <w:i/>
                <w:iCs/>
              </w:rPr>
              <w:t>view_name</w:t>
            </w:r>
            <w:proofErr w:type="spellEnd"/>
            <w:r w:rsidRPr="0069417C">
              <w:rPr>
                <w:rFonts w:ascii="Comic Sans MS" w:eastAsia="Times New Roman" w:hAnsi="Comic Sans MS" w:cs="Times New Roman"/>
              </w:rPr>
              <w:t>;</w:t>
            </w:r>
          </w:p>
          <w:p w14:paraId="2F4BEB11" w14:textId="77777777" w:rsidR="0069417C" w:rsidRPr="0069417C" w:rsidRDefault="0069417C" w:rsidP="0069417C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055E3CD5" w14:textId="77777777" w:rsidR="0069417C" w:rsidRPr="0069417C" w:rsidRDefault="0069417C">
            <w:pPr>
              <w:rPr>
                <w:rFonts w:ascii="Comic Sans MS" w:eastAsia="Times New Roman" w:hAnsi="Comic Sans MS" w:cs="Times New Roman"/>
              </w:rPr>
            </w:pPr>
          </w:p>
          <w:p w14:paraId="5B1C6052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558BCAA3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FDE01F3" w14:textId="731737B0" w:rsidR="007E47CF" w:rsidRPr="00A44771" w:rsidRDefault="0069417C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lastRenderedPageBreak/>
              <w:t>QUERIES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2FDC071" w14:textId="3F33FA72" w:rsidR="007E47CF" w:rsidRDefault="0069417C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C</w:t>
            </w:r>
            <w:r w:rsidR="007D21C1">
              <w:rPr>
                <w:rFonts w:ascii="Comic Sans MS" w:eastAsia="Times New Roman" w:hAnsi="Comic Sans MS" w:cs="Times New Roman"/>
                <w:b/>
                <w:bCs/>
              </w:rPr>
              <w:t>reate</w:t>
            </w:r>
            <w:r>
              <w:rPr>
                <w:rFonts w:ascii="Comic Sans MS" w:eastAsia="Times New Roman" w:hAnsi="Comic Sans MS" w:cs="Times New Roman"/>
                <w:b/>
                <w:bCs/>
              </w:rPr>
              <w:t xml:space="preserve"> V</w:t>
            </w:r>
            <w:r w:rsidR="007D21C1">
              <w:rPr>
                <w:rFonts w:ascii="Comic Sans MS" w:eastAsia="Times New Roman" w:hAnsi="Comic Sans MS" w:cs="Times New Roman"/>
                <w:b/>
                <w:bCs/>
              </w:rPr>
              <w:t>IEW Queries:</w:t>
            </w:r>
          </w:p>
          <w:p w14:paraId="481BCBD1" w14:textId="39DF90A4" w:rsidR="007D21C1" w:rsidRDefault="007D21C1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1. Create view “patient ages” which stores patient &amp; their age</w:t>
            </w:r>
          </w:p>
          <w:p w14:paraId="265708A6" w14:textId="77777777" w:rsidR="007D21C1" w:rsidRPr="007D21C1" w:rsidRDefault="007D21C1" w:rsidP="007D21C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D21C1">
              <w:rPr>
                <w:rFonts w:ascii="Comic Sans MS" w:eastAsia="Times New Roman" w:hAnsi="Comic Sans MS" w:cs="Times New Roman"/>
                <w:lang w:val="en-IN"/>
              </w:rPr>
              <w:t xml:space="preserve">CREATE VIEW patient_ages AS </w:t>
            </w:r>
          </w:p>
          <w:p w14:paraId="73F3A058" w14:textId="77777777" w:rsidR="007D21C1" w:rsidRPr="007D21C1" w:rsidRDefault="007D21C1" w:rsidP="007D21C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D21C1">
              <w:rPr>
                <w:rFonts w:ascii="Comic Sans MS" w:eastAsia="Times New Roman" w:hAnsi="Comic Sans MS" w:cs="Times New Roman"/>
                <w:lang w:val="en-IN"/>
              </w:rPr>
              <w:t xml:space="preserve">SELECT P_id,Age </w:t>
            </w:r>
          </w:p>
          <w:p w14:paraId="645B3A37" w14:textId="77777777" w:rsidR="007D21C1" w:rsidRPr="007D21C1" w:rsidRDefault="007D21C1" w:rsidP="007D21C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D21C1">
              <w:rPr>
                <w:rFonts w:ascii="Comic Sans MS" w:eastAsia="Times New Roman" w:hAnsi="Comic Sans MS" w:cs="Times New Roman"/>
                <w:lang w:val="en-IN"/>
              </w:rPr>
              <w:t>FROM patient;</w:t>
            </w:r>
          </w:p>
          <w:p w14:paraId="50BCB147" w14:textId="782497E9" w:rsidR="007D21C1" w:rsidRDefault="007D21C1">
            <w:pPr>
              <w:rPr>
                <w:rFonts w:ascii="Comic Sans MS" w:eastAsia="Times New Roman" w:hAnsi="Comic Sans MS" w:cs="Times New Roman"/>
              </w:rPr>
            </w:pPr>
          </w:p>
          <w:p w14:paraId="2EE4AFE5" w14:textId="6633F662" w:rsidR="007D21C1" w:rsidRPr="007D21C1" w:rsidRDefault="007D21C1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2. Create view doctor table which stores doctor’s name, salary &amp; field:</w:t>
            </w:r>
          </w:p>
          <w:p w14:paraId="44010B19" w14:textId="77777777" w:rsidR="007D21C1" w:rsidRPr="007D21C1" w:rsidRDefault="007D21C1" w:rsidP="007D21C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D21C1">
              <w:rPr>
                <w:rFonts w:ascii="Comic Sans MS" w:eastAsia="Times New Roman" w:hAnsi="Comic Sans MS" w:cs="Times New Roman"/>
                <w:lang w:val="en-IN"/>
              </w:rPr>
              <w:t xml:space="preserve">CREATE VIEW doctor_details AS </w:t>
            </w:r>
          </w:p>
          <w:p w14:paraId="77139991" w14:textId="77777777" w:rsidR="007D21C1" w:rsidRPr="007D21C1" w:rsidRDefault="007D21C1" w:rsidP="007D21C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D21C1">
              <w:rPr>
                <w:rFonts w:ascii="Comic Sans MS" w:eastAsia="Times New Roman" w:hAnsi="Comic Sans MS" w:cs="Times New Roman"/>
                <w:lang w:val="en-IN"/>
              </w:rPr>
              <w:t xml:space="preserve">SELECT Dname,Salary,Field </w:t>
            </w:r>
          </w:p>
          <w:p w14:paraId="2293987F" w14:textId="6542AA6E" w:rsidR="007D21C1" w:rsidRPr="007D21C1" w:rsidRDefault="007D21C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D21C1">
              <w:rPr>
                <w:rFonts w:ascii="Comic Sans MS" w:eastAsia="Times New Roman" w:hAnsi="Comic Sans MS" w:cs="Times New Roman"/>
                <w:lang w:val="en-IN"/>
              </w:rPr>
              <w:t>FROM doctor;</w:t>
            </w:r>
          </w:p>
          <w:p w14:paraId="32E10910" w14:textId="77777777" w:rsidR="007D21C1" w:rsidRDefault="007D21C1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172EDEB4" w14:textId="134DF69D" w:rsidR="007D21C1" w:rsidRDefault="007D21C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Select VIEW Queries:</w:t>
            </w:r>
          </w:p>
          <w:p w14:paraId="30FA9A89" w14:textId="5B278C50" w:rsidR="007D21C1" w:rsidRDefault="007D21C1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1. Display view “patient_ages”:</w:t>
            </w:r>
          </w:p>
          <w:p w14:paraId="00EC029D" w14:textId="77777777" w:rsidR="007D21C1" w:rsidRPr="007D21C1" w:rsidRDefault="007D21C1" w:rsidP="007D21C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D21C1">
              <w:rPr>
                <w:rFonts w:ascii="Comic Sans MS" w:eastAsia="Times New Roman" w:hAnsi="Comic Sans MS" w:cs="Times New Roman"/>
                <w:lang w:val="en-IN"/>
              </w:rPr>
              <w:t>SELECT * FROM patient_ages;</w:t>
            </w:r>
          </w:p>
          <w:p w14:paraId="173EBF6B" w14:textId="3BE548E4" w:rsidR="007D21C1" w:rsidRDefault="007D21C1">
            <w:pPr>
              <w:rPr>
                <w:rFonts w:ascii="Comic Sans MS" w:eastAsia="Times New Roman" w:hAnsi="Comic Sans MS" w:cs="Times New Roman"/>
              </w:rPr>
            </w:pPr>
          </w:p>
          <w:p w14:paraId="662A2D0A" w14:textId="1FDA4EFD" w:rsidR="007D21C1" w:rsidRDefault="00984251">
            <w:pPr>
              <w:rPr>
                <w:rFonts w:ascii="Comic Sans MS" w:eastAsia="Times New Roman" w:hAnsi="Comic Sans MS" w:cs="Times New Roman"/>
              </w:rPr>
            </w:pPr>
            <w:r w:rsidRPr="00984251">
              <w:rPr>
                <w:rFonts w:ascii="Comic Sans MS" w:eastAsia="Times New Roman" w:hAnsi="Comic Sans MS" w:cs="Times New Roman"/>
                <w:noProof/>
              </w:rPr>
              <w:pict w14:anchorId="1FB58F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9" type="#_x0000_t75" style="width:215.4pt;height:268.2pt;visibility:visible;mso-wrap-style:square">
                  <v:imagedata r:id="rId4" o:title=""/>
                </v:shape>
              </w:pict>
            </w:r>
          </w:p>
          <w:p w14:paraId="745E195D" w14:textId="4549AC27" w:rsidR="007D21C1" w:rsidRDefault="007D21C1">
            <w:pPr>
              <w:rPr>
                <w:rFonts w:ascii="Comic Sans MS" w:eastAsia="Times New Roman" w:hAnsi="Comic Sans MS" w:cs="Times New Roman"/>
              </w:rPr>
            </w:pPr>
          </w:p>
          <w:p w14:paraId="365E3E1E" w14:textId="5881D898" w:rsidR="00984251" w:rsidRDefault="00984251">
            <w:pPr>
              <w:rPr>
                <w:rFonts w:ascii="Comic Sans MS" w:eastAsia="Times New Roman" w:hAnsi="Comic Sans MS" w:cs="Times New Roman"/>
              </w:rPr>
            </w:pPr>
          </w:p>
          <w:p w14:paraId="085F14F1" w14:textId="42B30D3C" w:rsidR="00984251" w:rsidRDefault="00984251">
            <w:pPr>
              <w:rPr>
                <w:rFonts w:ascii="Comic Sans MS" w:eastAsia="Times New Roman" w:hAnsi="Comic Sans MS" w:cs="Times New Roman"/>
              </w:rPr>
            </w:pPr>
          </w:p>
          <w:p w14:paraId="6A0F8CAA" w14:textId="719435BD" w:rsidR="00984251" w:rsidRDefault="00984251">
            <w:pPr>
              <w:rPr>
                <w:rFonts w:ascii="Comic Sans MS" w:eastAsia="Times New Roman" w:hAnsi="Comic Sans MS" w:cs="Times New Roman"/>
              </w:rPr>
            </w:pPr>
          </w:p>
          <w:p w14:paraId="73CF0B8D" w14:textId="77777777" w:rsidR="00984251" w:rsidRDefault="00984251">
            <w:pPr>
              <w:rPr>
                <w:rFonts w:ascii="Comic Sans MS" w:eastAsia="Times New Roman" w:hAnsi="Comic Sans MS" w:cs="Times New Roman"/>
              </w:rPr>
            </w:pPr>
          </w:p>
          <w:p w14:paraId="4D6BA2FC" w14:textId="4E7342D4" w:rsidR="007D21C1" w:rsidRDefault="007D21C1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lastRenderedPageBreak/>
              <w:t>2. Display view “doctor_details”:</w:t>
            </w:r>
          </w:p>
          <w:p w14:paraId="4EEE7E9F" w14:textId="77777777" w:rsidR="007D21C1" w:rsidRPr="007D21C1" w:rsidRDefault="007D21C1" w:rsidP="007D21C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D21C1">
              <w:rPr>
                <w:rFonts w:ascii="Comic Sans MS" w:eastAsia="Times New Roman" w:hAnsi="Comic Sans MS" w:cs="Times New Roman"/>
                <w:lang w:val="en-IN"/>
              </w:rPr>
              <w:t>SELECT * FROM doctor_details;</w:t>
            </w:r>
          </w:p>
          <w:p w14:paraId="36D7A4FE" w14:textId="7AB306DA" w:rsidR="007D21C1" w:rsidRDefault="007D21C1">
            <w:pPr>
              <w:rPr>
                <w:rFonts w:ascii="Comic Sans MS" w:eastAsia="Times New Roman" w:hAnsi="Comic Sans MS" w:cs="Times New Roman"/>
              </w:rPr>
            </w:pPr>
          </w:p>
          <w:p w14:paraId="411ACADD" w14:textId="32F504E8" w:rsidR="007D21C1" w:rsidRPr="007D21C1" w:rsidRDefault="00984251">
            <w:pPr>
              <w:rPr>
                <w:rFonts w:ascii="Comic Sans MS" w:eastAsia="Times New Roman" w:hAnsi="Comic Sans MS" w:cs="Times New Roman"/>
              </w:rPr>
            </w:pPr>
            <w:r w:rsidRPr="00984251">
              <w:rPr>
                <w:rFonts w:ascii="Comic Sans MS" w:eastAsia="Times New Roman" w:hAnsi="Comic Sans MS" w:cs="Times New Roman"/>
                <w:noProof/>
              </w:rPr>
              <w:pict w14:anchorId="1FD9B2BC">
                <v:shape id="_x0000_i1031" type="#_x0000_t75" style="width:255.6pt;height:169.8pt;visibility:visible;mso-wrap-style:square">
                  <v:imagedata r:id="rId5" o:title=""/>
                </v:shape>
              </w:pict>
            </w:r>
          </w:p>
          <w:p w14:paraId="47592DC7" w14:textId="77777777" w:rsidR="007D21C1" w:rsidRDefault="007D21C1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018833EF" w14:textId="433E03A2" w:rsidR="007D21C1" w:rsidRDefault="007D21C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Update VIEW Queries:</w:t>
            </w:r>
          </w:p>
          <w:p w14:paraId="3D1E3D9C" w14:textId="0E4D0B21" w:rsidR="007D21C1" w:rsidRDefault="00984251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1. Update the patient age view to also display the patient’s name:</w:t>
            </w:r>
          </w:p>
          <w:p w14:paraId="6251A407" w14:textId="77777777" w:rsidR="00984251" w:rsidRPr="00984251" w:rsidRDefault="00984251" w:rsidP="0098425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4251">
              <w:rPr>
                <w:rFonts w:ascii="Comic Sans MS" w:eastAsia="Times New Roman" w:hAnsi="Comic Sans MS" w:cs="Times New Roman"/>
                <w:lang w:val="en-IN"/>
              </w:rPr>
              <w:t xml:space="preserve">CREATE OR REPLACE VIEW patient_ages AS </w:t>
            </w:r>
          </w:p>
          <w:p w14:paraId="710E9C9F" w14:textId="77777777" w:rsidR="00984251" w:rsidRPr="00984251" w:rsidRDefault="00984251" w:rsidP="0098425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4251">
              <w:rPr>
                <w:rFonts w:ascii="Comic Sans MS" w:eastAsia="Times New Roman" w:hAnsi="Comic Sans MS" w:cs="Times New Roman"/>
                <w:lang w:val="en-IN"/>
              </w:rPr>
              <w:t xml:space="preserve">SELECT </w:t>
            </w:r>
            <w:proofErr w:type="spellStart"/>
            <w:r w:rsidRPr="00984251">
              <w:rPr>
                <w:rFonts w:ascii="Comic Sans MS" w:eastAsia="Times New Roman" w:hAnsi="Comic Sans MS" w:cs="Times New Roman"/>
                <w:lang w:val="en-IN"/>
              </w:rPr>
              <w:t>P_id,Pname,Age</w:t>
            </w:r>
            <w:proofErr w:type="spellEnd"/>
            <w:r w:rsidRPr="00984251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</w:p>
          <w:p w14:paraId="589B782C" w14:textId="77777777" w:rsidR="00984251" w:rsidRPr="00984251" w:rsidRDefault="00984251" w:rsidP="0098425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4251">
              <w:rPr>
                <w:rFonts w:ascii="Comic Sans MS" w:eastAsia="Times New Roman" w:hAnsi="Comic Sans MS" w:cs="Times New Roman"/>
                <w:lang w:val="en-IN"/>
              </w:rPr>
              <w:t>FROM patient;</w:t>
            </w:r>
          </w:p>
          <w:p w14:paraId="3CB0A883" w14:textId="603D73EB" w:rsidR="00984251" w:rsidRDefault="00984251">
            <w:pPr>
              <w:rPr>
                <w:rFonts w:ascii="Comic Sans MS" w:eastAsia="Times New Roman" w:hAnsi="Comic Sans MS" w:cs="Times New Roman"/>
              </w:rPr>
            </w:pPr>
          </w:p>
          <w:p w14:paraId="3094DF68" w14:textId="592DB8B6" w:rsidR="00984251" w:rsidRDefault="00984251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2. Update the doctor details view to also display the doctor’s ID:</w:t>
            </w:r>
          </w:p>
          <w:p w14:paraId="308AD122" w14:textId="77777777" w:rsidR="00984251" w:rsidRPr="00984251" w:rsidRDefault="00984251" w:rsidP="0098425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4251">
              <w:rPr>
                <w:rFonts w:ascii="Comic Sans MS" w:eastAsia="Times New Roman" w:hAnsi="Comic Sans MS" w:cs="Times New Roman"/>
                <w:lang w:val="en-IN"/>
              </w:rPr>
              <w:t xml:space="preserve">CREATE OR REPLACE VIEW doctor_details AS </w:t>
            </w:r>
          </w:p>
          <w:p w14:paraId="5885C08B" w14:textId="77777777" w:rsidR="00984251" w:rsidRPr="00984251" w:rsidRDefault="00984251" w:rsidP="0098425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4251">
              <w:rPr>
                <w:rFonts w:ascii="Comic Sans MS" w:eastAsia="Times New Roman" w:hAnsi="Comic Sans MS" w:cs="Times New Roman"/>
                <w:lang w:val="en-IN"/>
              </w:rPr>
              <w:t xml:space="preserve">SELECT </w:t>
            </w:r>
            <w:proofErr w:type="spellStart"/>
            <w:r w:rsidRPr="00984251">
              <w:rPr>
                <w:rFonts w:ascii="Comic Sans MS" w:eastAsia="Times New Roman" w:hAnsi="Comic Sans MS" w:cs="Times New Roman"/>
                <w:lang w:val="en-IN"/>
              </w:rPr>
              <w:t>D_id,Dname,Salary,Field</w:t>
            </w:r>
            <w:proofErr w:type="spellEnd"/>
            <w:r w:rsidRPr="00984251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</w:p>
          <w:p w14:paraId="4A1405E5" w14:textId="1A238C82" w:rsidR="00984251" w:rsidRPr="00984251" w:rsidRDefault="0098425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4251">
              <w:rPr>
                <w:rFonts w:ascii="Comic Sans MS" w:eastAsia="Times New Roman" w:hAnsi="Comic Sans MS" w:cs="Times New Roman"/>
                <w:lang w:val="en-IN"/>
              </w:rPr>
              <w:t>FROM doctor;</w:t>
            </w:r>
          </w:p>
          <w:p w14:paraId="2B75A136" w14:textId="60D20EBF" w:rsidR="007D21C1" w:rsidRDefault="007D21C1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4718FC24" w14:textId="668EE042" w:rsidR="00984251" w:rsidRDefault="0098425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984251">
              <w:rPr>
                <w:rFonts w:ascii="Comic Sans MS" w:eastAsia="Times New Roman" w:hAnsi="Comic Sans MS" w:cs="Times New Roman"/>
                <w:b/>
                <w:noProof/>
              </w:rPr>
              <w:pict w14:anchorId="72002FB2">
                <v:shape id="_x0000_i1048" type="#_x0000_t75" style="width:237pt;height:192.6pt;visibility:visible;mso-wrap-style:square">
                  <v:imagedata r:id="rId6" o:title=""/>
                </v:shape>
              </w:pict>
            </w:r>
          </w:p>
          <w:p w14:paraId="4ADCD0FA" w14:textId="5AB65A13" w:rsidR="007D21C1" w:rsidRDefault="007D21C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lastRenderedPageBreak/>
              <w:t>VIEWS with JOIN Clause:</w:t>
            </w:r>
          </w:p>
          <w:p w14:paraId="20AA735B" w14:textId="1AB3B365" w:rsidR="007D21C1" w:rsidRDefault="00984251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1. Create a view which shows all patients and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theirname</w:t>
            </w:r>
            <w:proofErr w:type="spellEnd"/>
            <w:r>
              <w:rPr>
                <w:rFonts w:ascii="Comic Sans MS" w:eastAsia="Times New Roman" w:hAnsi="Comic Sans MS" w:cs="Times New Roman"/>
              </w:rPr>
              <w:t xml:space="preserve"> who have been assigned a doctor, the view should also show the doctor assigned:</w:t>
            </w:r>
          </w:p>
          <w:p w14:paraId="1B24DB0A" w14:textId="77777777" w:rsidR="00984251" w:rsidRPr="00984251" w:rsidRDefault="00984251" w:rsidP="0098425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4251">
              <w:rPr>
                <w:rFonts w:ascii="Comic Sans MS" w:eastAsia="Times New Roman" w:hAnsi="Comic Sans MS" w:cs="Times New Roman"/>
                <w:lang w:val="en-IN"/>
              </w:rPr>
              <w:t xml:space="preserve">CREATE VIEW </w:t>
            </w:r>
            <w:proofErr w:type="spellStart"/>
            <w:r w:rsidRPr="00984251">
              <w:rPr>
                <w:rFonts w:ascii="Comic Sans MS" w:eastAsia="Times New Roman" w:hAnsi="Comic Sans MS" w:cs="Times New Roman"/>
                <w:lang w:val="en-IN"/>
              </w:rPr>
              <w:t>patient_doctor</w:t>
            </w:r>
            <w:proofErr w:type="spellEnd"/>
            <w:r w:rsidRPr="00984251">
              <w:rPr>
                <w:rFonts w:ascii="Comic Sans MS" w:eastAsia="Times New Roman" w:hAnsi="Comic Sans MS" w:cs="Times New Roman"/>
                <w:lang w:val="en-IN"/>
              </w:rPr>
              <w:t xml:space="preserve"> AS </w:t>
            </w:r>
          </w:p>
          <w:p w14:paraId="6FF3DFA1" w14:textId="77777777" w:rsidR="00984251" w:rsidRPr="00984251" w:rsidRDefault="00984251" w:rsidP="0098425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4251">
              <w:rPr>
                <w:rFonts w:ascii="Comic Sans MS" w:eastAsia="Times New Roman" w:hAnsi="Comic Sans MS" w:cs="Times New Roman"/>
                <w:lang w:val="en-IN"/>
              </w:rPr>
              <w:t xml:space="preserve">SELECT </w:t>
            </w:r>
            <w:proofErr w:type="spellStart"/>
            <w:r w:rsidRPr="00984251">
              <w:rPr>
                <w:rFonts w:ascii="Comic Sans MS" w:eastAsia="Times New Roman" w:hAnsi="Comic Sans MS" w:cs="Times New Roman"/>
                <w:lang w:val="en-IN"/>
              </w:rPr>
              <w:t>patient.P_id,patient.Pname,doctor.Dname,doctor.D_id</w:t>
            </w:r>
            <w:proofErr w:type="spellEnd"/>
            <w:r w:rsidRPr="00984251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</w:p>
          <w:p w14:paraId="79D70AE3" w14:textId="77777777" w:rsidR="00984251" w:rsidRPr="00984251" w:rsidRDefault="00984251" w:rsidP="0098425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4251">
              <w:rPr>
                <w:rFonts w:ascii="Comic Sans MS" w:eastAsia="Times New Roman" w:hAnsi="Comic Sans MS" w:cs="Times New Roman"/>
                <w:lang w:val="en-IN"/>
              </w:rPr>
              <w:t xml:space="preserve">FROM </w:t>
            </w:r>
            <w:proofErr w:type="spellStart"/>
            <w:r w:rsidRPr="00984251">
              <w:rPr>
                <w:rFonts w:ascii="Comic Sans MS" w:eastAsia="Times New Roman" w:hAnsi="Comic Sans MS" w:cs="Times New Roman"/>
                <w:lang w:val="en-IN"/>
              </w:rPr>
              <w:t>doctor,patient</w:t>
            </w:r>
            <w:proofErr w:type="spellEnd"/>
            <w:r w:rsidRPr="00984251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</w:p>
          <w:p w14:paraId="49C999C7" w14:textId="77777777" w:rsidR="00984251" w:rsidRPr="00984251" w:rsidRDefault="00984251" w:rsidP="0098425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84251">
              <w:rPr>
                <w:rFonts w:ascii="Comic Sans MS" w:eastAsia="Times New Roman" w:hAnsi="Comic Sans MS" w:cs="Times New Roman"/>
                <w:lang w:val="en-IN"/>
              </w:rPr>
              <w:t xml:space="preserve">WHERE </w:t>
            </w:r>
            <w:proofErr w:type="spellStart"/>
            <w:r w:rsidRPr="00984251">
              <w:rPr>
                <w:rFonts w:ascii="Comic Sans MS" w:eastAsia="Times New Roman" w:hAnsi="Comic Sans MS" w:cs="Times New Roman"/>
                <w:lang w:val="en-IN"/>
              </w:rPr>
              <w:t>doctor.D_id</w:t>
            </w:r>
            <w:proofErr w:type="spellEnd"/>
            <w:r w:rsidRPr="00984251">
              <w:rPr>
                <w:rFonts w:ascii="Comic Sans MS" w:eastAsia="Times New Roman" w:hAnsi="Comic Sans MS" w:cs="Times New Roman"/>
                <w:lang w:val="en-IN"/>
              </w:rPr>
              <w:t>=</w:t>
            </w:r>
            <w:proofErr w:type="spellStart"/>
            <w:r w:rsidRPr="00984251">
              <w:rPr>
                <w:rFonts w:ascii="Comic Sans MS" w:eastAsia="Times New Roman" w:hAnsi="Comic Sans MS" w:cs="Times New Roman"/>
                <w:lang w:val="en-IN"/>
              </w:rPr>
              <w:t>patient.D_id</w:t>
            </w:r>
            <w:proofErr w:type="spellEnd"/>
            <w:r w:rsidRPr="00984251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7AF5E2DC" w14:textId="5896B8C6" w:rsidR="00984251" w:rsidRDefault="00984251">
            <w:pPr>
              <w:rPr>
                <w:rFonts w:ascii="Comic Sans MS" w:eastAsia="Times New Roman" w:hAnsi="Comic Sans MS" w:cs="Times New Roman"/>
              </w:rPr>
            </w:pPr>
          </w:p>
          <w:p w14:paraId="293B6749" w14:textId="46A616CA" w:rsidR="00984251" w:rsidRPr="00984251" w:rsidRDefault="00341886">
            <w:pPr>
              <w:rPr>
                <w:rFonts w:ascii="Comic Sans MS" w:eastAsia="Times New Roman" w:hAnsi="Comic Sans MS" w:cs="Times New Roman"/>
              </w:rPr>
            </w:pPr>
            <w:r w:rsidRPr="00984251">
              <w:rPr>
                <w:rFonts w:ascii="Comic Sans MS" w:eastAsia="Times New Roman" w:hAnsi="Comic Sans MS" w:cs="Times New Roman"/>
                <w:noProof/>
              </w:rPr>
              <w:pict w14:anchorId="1764B0FF">
                <v:shape id="_x0000_i1061" type="#_x0000_t75" style="width:281.4pt;height:301.8pt;visibility:visible;mso-wrap-style:square">
                  <v:imagedata r:id="rId7" o:title=""/>
                </v:shape>
              </w:pict>
            </w:r>
          </w:p>
          <w:p w14:paraId="276294BC" w14:textId="4E950EA2" w:rsidR="007D21C1" w:rsidRDefault="007D21C1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475F387D" w14:textId="157BEF3C" w:rsidR="00984251" w:rsidRDefault="00984251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2. Create a view </w:t>
            </w:r>
            <w:r w:rsidR="00341886">
              <w:rPr>
                <w:rFonts w:ascii="Comic Sans MS" w:eastAsia="Times New Roman" w:hAnsi="Comic Sans MS" w:cs="Times New Roman"/>
              </w:rPr>
              <w:t>of a cross join between patient and doctor table displaying the patient &amp; doctor’s names:</w:t>
            </w:r>
          </w:p>
          <w:p w14:paraId="67FE4A90" w14:textId="77777777" w:rsidR="00341886" w:rsidRPr="00341886" w:rsidRDefault="00341886" w:rsidP="003418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41886">
              <w:rPr>
                <w:rFonts w:ascii="Comic Sans MS" w:eastAsia="Times New Roman" w:hAnsi="Comic Sans MS" w:cs="Times New Roman"/>
                <w:lang w:val="en-IN"/>
              </w:rPr>
              <w:t xml:space="preserve">CREATE OR REPLACE VIEW </w:t>
            </w:r>
            <w:proofErr w:type="spellStart"/>
            <w:r w:rsidRPr="00341886">
              <w:rPr>
                <w:rFonts w:ascii="Comic Sans MS" w:eastAsia="Times New Roman" w:hAnsi="Comic Sans MS" w:cs="Times New Roman"/>
                <w:lang w:val="en-IN"/>
              </w:rPr>
              <w:t>pd_alt</w:t>
            </w:r>
            <w:proofErr w:type="spellEnd"/>
            <w:r w:rsidRPr="00341886">
              <w:rPr>
                <w:rFonts w:ascii="Comic Sans MS" w:eastAsia="Times New Roman" w:hAnsi="Comic Sans MS" w:cs="Times New Roman"/>
                <w:lang w:val="en-IN"/>
              </w:rPr>
              <w:t xml:space="preserve"> AS </w:t>
            </w:r>
          </w:p>
          <w:p w14:paraId="217F69C7" w14:textId="77777777" w:rsidR="00341886" w:rsidRPr="00341886" w:rsidRDefault="00341886" w:rsidP="003418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41886">
              <w:rPr>
                <w:rFonts w:ascii="Comic Sans MS" w:eastAsia="Times New Roman" w:hAnsi="Comic Sans MS" w:cs="Times New Roman"/>
                <w:lang w:val="en-IN"/>
              </w:rPr>
              <w:t xml:space="preserve">SELECT </w:t>
            </w:r>
            <w:proofErr w:type="spellStart"/>
            <w:r w:rsidRPr="00341886">
              <w:rPr>
                <w:rFonts w:ascii="Comic Sans MS" w:eastAsia="Times New Roman" w:hAnsi="Comic Sans MS" w:cs="Times New Roman"/>
                <w:lang w:val="en-IN"/>
              </w:rPr>
              <w:t>patient.Pname,doctor.Dname</w:t>
            </w:r>
            <w:proofErr w:type="spellEnd"/>
            <w:r w:rsidRPr="00341886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</w:p>
          <w:p w14:paraId="4E9581E0" w14:textId="7935461D" w:rsidR="00341886" w:rsidRPr="00341886" w:rsidRDefault="003418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41886">
              <w:rPr>
                <w:rFonts w:ascii="Comic Sans MS" w:eastAsia="Times New Roman" w:hAnsi="Comic Sans MS" w:cs="Times New Roman"/>
                <w:lang w:val="en-IN"/>
              </w:rPr>
              <w:t>FROM patient CROSS JOIN doctor;</w:t>
            </w:r>
          </w:p>
          <w:p w14:paraId="7C880523" w14:textId="21BA9647" w:rsidR="00341886" w:rsidRDefault="00341886">
            <w:pPr>
              <w:rPr>
                <w:rFonts w:ascii="Comic Sans MS" w:eastAsia="Times New Roman" w:hAnsi="Comic Sans MS" w:cs="Times New Roman"/>
                <w:noProof/>
              </w:rPr>
            </w:pPr>
            <w:r w:rsidRPr="00341886">
              <w:rPr>
                <w:rFonts w:ascii="Comic Sans MS" w:eastAsia="Times New Roman" w:hAnsi="Comic Sans MS" w:cs="Times New Roman"/>
                <w:noProof/>
              </w:rPr>
              <w:lastRenderedPageBreak/>
              <w:pict w14:anchorId="0015C6C4">
                <v:shape id="_x0000_i1075" type="#_x0000_t75" style="width:255pt;height:294.6pt;visibility:visible;mso-wrap-style:square">
                  <v:imagedata r:id="rId8" o:title=""/>
                </v:shape>
              </w:pict>
            </w:r>
          </w:p>
          <w:p w14:paraId="511435A7" w14:textId="77777777" w:rsidR="00341886" w:rsidRPr="00984251" w:rsidRDefault="00341886">
            <w:pPr>
              <w:rPr>
                <w:rFonts w:ascii="Comic Sans MS" w:eastAsia="Times New Roman" w:hAnsi="Comic Sans MS" w:cs="Times New Roman"/>
              </w:rPr>
            </w:pPr>
          </w:p>
          <w:p w14:paraId="6D1BF39C" w14:textId="6F7EAD24" w:rsidR="007D21C1" w:rsidRPr="0069417C" w:rsidRDefault="007D21C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Drop VIEW Queries:</w:t>
            </w:r>
          </w:p>
          <w:p w14:paraId="0E7CE1F3" w14:textId="77777777" w:rsidR="00D17002" w:rsidRPr="00D17002" w:rsidRDefault="00D17002" w:rsidP="00D17002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1. </w:t>
            </w:r>
            <w:r w:rsidRPr="00D17002">
              <w:rPr>
                <w:rFonts w:ascii="Comic Sans MS" w:eastAsia="Times New Roman" w:hAnsi="Comic Sans MS" w:cs="Times New Roman"/>
                <w:lang w:val="en-IN"/>
              </w:rPr>
              <w:t>DROP VIEW patient_ages;</w:t>
            </w:r>
          </w:p>
          <w:p w14:paraId="67F4E23E" w14:textId="155CFB9D" w:rsidR="00D17002" w:rsidRPr="00D17002" w:rsidRDefault="00D17002" w:rsidP="00D17002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rFonts w:ascii="Comic Sans MS" w:eastAsia="Times New Roman" w:hAnsi="Comic Sans MS" w:cs="Times New Roman"/>
                <w:lang w:val="en-IN"/>
              </w:rPr>
              <w:t xml:space="preserve">2. </w:t>
            </w:r>
            <w:r w:rsidRPr="00D17002">
              <w:rPr>
                <w:rFonts w:ascii="Comic Sans MS" w:eastAsia="Times New Roman" w:hAnsi="Comic Sans MS" w:cs="Times New Roman"/>
                <w:lang w:val="en-IN"/>
              </w:rPr>
              <w:t>DROP VIEW doctor_details;</w:t>
            </w:r>
          </w:p>
          <w:p w14:paraId="389862DA" w14:textId="2E34F0A1" w:rsidR="00D17002" w:rsidRPr="00D17002" w:rsidRDefault="00D17002" w:rsidP="00D17002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rFonts w:ascii="Comic Sans MS" w:eastAsia="Times New Roman" w:hAnsi="Comic Sans MS" w:cs="Times New Roman"/>
                <w:lang w:val="en-IN"/>
              </w:rPr>
              <w:t xml:space="preserve">3. </w:t>
            </w:r>
            <w:r w:rsidRPr="00D17002">
              <w:rPr>
                <w:rFonts w:ascii="Comic Sans MS" w:eastAsia="Times New Roman" w:hAnsi="Comic Sans MS" w:cs="Times New Roman"/>
                <w:lang w:val="en-IN"/>
              </w:rPr>
              <w:t xml:space="preserve">DROP VIEW </w:t>
            </w:r>
            <w:proofErr w:type="spellStart"/>
            <w:r w:rsidRPr="00D17002">
              <w:rPr>
                <w:rFonts w:ascii="Comic Sans MS" w:eastAsia="Times New Roman" w:hAnsi="Comic Sans MS" w:cs="Times New Roman"/>
                <w:lang w:val="en-IN"/>
              </w:rPr>
              <w:t>patient_doctor</w:t>
            </w:r>
            <w:proofErr w:type="spellEnd"/>
            <w:r w:rsidRPr="00D1700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1791F5B4" w14:textId="4E98F076" w:rsidR="007E47CF" w:rsidRPr="00341886" w:rsidRDefault="00D17002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rFonts w:ascii="Comic Sans MS" w:eastAsia="Times New Roman" w:hAnsi="Comic Sans MS" w:cs="Times New Roman"/>
                <w:lang w:val="en-IN"/>
              </w:rPr>
              <w:t xml:space="preserve">4. </w:t>
            </w:r>
            <w:r w:rsidRPr="00D17002">
              <w:rPr>
                <w:rFonts w:ascii="Comic Sans MS" w:eastAsia="Times New Roman" w:hAnsi="Comic Sans MS" w:cs="Times New Roman"/>
                <w:lang w:val="en-IN"/>
              </w:rPr>
              <w:t xml:space="preserve">DROP VIEW </w:t>
            </w:r>
            <w:proofErr w:type="spellStart"/>
            <w:r w:rsidRPr="00D17002">
              <w:rPr>
                <w:rFonts w:ascii="Comic Sans MS" w:eastAsia="Times New Roman" w:hAnsi="Comic Sans MS" w:cs="Times New Roman"/>
                <w:lang w:val="en-IN"/>
              </w:rPr>
              <w:t>pd_alt</w:t>
            </w:r>
            <w:proofErr w:type="spellEnd"/>
            <w:r w:rsidRPr="00D1700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</w:tc>
      </w:tr>
      <w:tr w:rsidR="007E47CF" w:rsidRPr="00A44771" w14:paraId="627DEE7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6578082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5E9B97E" w14:textId="50725E50" w:rsidR="007E47CF" w:rsidRPr="00A44771" w:rsidRDefault="00341886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In this experiment, we learned how to perform CURD (create, update, read &amp; delete) actions on a VIEW in MySQL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db</w:t>
            </w:r>
            <w:proofErr w:type="spellEnd"/>
          </w:p>
        </w:tc>
      </w:tr>
    </w:tbl>
    <w:p w14:paraId="14312C76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417C"/>
    <w:rsid w:val="00341886"/>
    <w:rsid w:val="0069417C"/>
    <w:rsid w:val="007D21C1"/>
    <w:rsid w:val="007E47CF"/>
    <w:rsid w:val="00915CD8"/>
    <w:rsid w:val="00984251"/>
    <w:rsid w:val="009933A8"/>
    <w:rsid w:val="00A44771"/>
    <w:rsid w:val="00B5444B"/>
    <w:rsid w:val="00D17002"/>
    <w:rsid w:val="00E6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80C9"/>
  <w15:chartTrackingRefBased/>
  <w15:docId w15:val="{74511815-77CD-4EF1-8D46-AAA11E71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D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DS_template.dotx</Template>
  <TotalTime>1260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2022-11-21T13:57:00Z</dcterms:created>
  <dcterms:modified xsi:type="dcterms:W3CDTF">2022-11-22T10:57:00Z</dcterms:modified>
  <dc:language>en-IN</dc:language>
</cp:coreProperties>
</file>