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4F5AD" w14:textId="77777777" w:rsidR="007E47CF" w:rsidRPr="00A44771" w:rsidRDefault="007E47CF">
      <w:pPr>
        <w:rPr>
          <w:rFonts w:ascii="Comic Sans MS" w:eastAsia="Times New Roman" w:hAnsi="Comic Sans MS" w:cs="Times New Roman"/>
        </w:rPr>
      </w:pPr>
    </w:p>
    <w:tbl>
      <w:tblPr>
        <w:tblW w:w="976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485"/>
      </w:tblGrid>
      <w:tr w:rsidR="007E47CF" w:rsidRPr="00A44771" w14:paraId="0CC8BDF3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FC1BE2C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Name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6A96D08" w14:textId="77777777" w:rsidR="007E47CF" w:rsidRPr="00A44771" w:rsidRDefault="00A44771">
            <w:pPr>
              <w:keepNext/>
              <w:spacing w:line="240" w:lineRule="auto"/>
              <w:rPr>
                <w:rFonts w:ascii="Comic Sans MS" w:eastAsia="Times New Roman" w:hAnsi="Comic Sans MS" w:cs="Times New Roman"/>
              </w:rPr>
            </w:pPr>
            <w:r w:rsidRPr="00A24B27">
              <w:rPr>
                <w:rFonts w:ascii="Comic Sans MS" w:eastAsia="Times New Roman" w:hAnsi="Comic Sans MS" w:cs="Times New Roman"/>
                <w:b/>
                <w:bCs/>
              </w:rPr>
              <w:t>Hatim Yusuf Sawai</w:t>
            </w:r>
          </w:p>
        </w:tc>
      </w:tr>
      <w:tr w:rsidR="007E47CF" w:rsidRPr="00A44771" w14:paraId="114BE1D4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C2BD84A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 xml:space="preserve">UID no. 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9154D87" w14:textId="77777777" w:rsidR="007E47CF" w:rsidRPr="00A44771" w:rsidRDefault="00A44771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  <w:bCs/>
              </w:rPr>
            </w:pPr>
            <w:r w:rsidRPr="00A24B27">
              <w:rPr>
                <w:rFonts w:ascii="Comic Sans MS" w:eastAsia="Times New Roman" w:hAnsi="Comic Sans MS" w:cs="Times New Roman"/>
                <w:b/>
                <w:bCs/>
              </w:rPr>
              <w:t>2021300108</w:t>
            </w:r>
          </w:p>
        </w:tc>
      </w:tr>
      <w:tr w:rsidR="007E47CF" w:rsidRPr="00A44771" w14:paraId="0D7FD9CA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72334D2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Experiment No.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CAE159D" w14:textId="590C7E45" w:rsidR="007E47CF" w:rsidRPr="00CC51A8" w:rsidRDefault="00CC51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5</w:t>
            </w:r>
          </w:p>
        </w:tc>
      </w:tr>
    </w:tbl>
    <w:p w14:paraId="7CD2E53C" w14:textId="77777777" w:rsidR="007E47CF" w:rsidRPr="00A44771" w:rsidRDefault="007E47CF">
      <w:pPr>
        <w:rPr>
          <w:rFonts w:ascii="Comic Sans MS" w:eastAsia="Times New Roman" w:hAnsi="Comic Sans MS" w:cs="Times New Roman"/>
        </w:rPr>
      </w:pPr>
    </w:p>
    <w:tbl>
      <w:tblPr>
        <w:tblW w:w="979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515"/>
      </w:tblGrid>
      <w:tr w:rsidR="007E47CF" w:rsidRPr="00A44771" w14:paraId="787A9FE6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1B11A3F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AIM: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248A8A5" w14:textId="31A70AA3" w:rsidR="007E47CF" w:rsidRPr="00CC51A8" w:rsidRDefault="00CC51A8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 w:rsidRPr="00CC51A8">
              <w:rPr>
                <w:rFonts w:ascii="Comic Sans MS" w:eastAsia="Times New Roman" w:hAnsi="Comic Sans MS" w:cs="Times New Roman"/>
                <w:b/>
                <w:bCs/>
              </w:rPr>
              <w:t xml:space="preserve">To implement aggregate functions </w:t>
            </w:r>
            <w:r w:rsidRPr="00CC51A8">
              <w:rPr>
                <w:rFonts w:ascii="Comic Sans MS" w:eastAsia="Times New Roman" w:hAnsi="Comic Sans MS" w:cs="Times New Roman"/>
                <w:b/>
                <w:bCs/>
              </w:rPr>
              <w:t>o</w:t>
            </w:r>
            <w:r w:rsidRPr="00CC51A8">
              <w:rPr>
                <w:rFonts w:ascii="Comic Sans MS" w:eastAsia="Times New Roman" w:hAnsi="Comic Sans MS" w:cs="Times New Roman"/>
                <w:b/>
                <w:bCs/>
              </w:rPr>
              <w:t xml:space="preserve">n </w:t>
            </w:r>
            <w:r w:rsidRPr="00CC51A8">
              <w:rPr>
                <w:rFonts w:ascii="Comic Sans MS" w:eastAsia="Times New Roman" w:hAnsi="Comic Sans MS" w:cs="Times New Roman"/>
                <w:b/>
                <w:bCs/>
              </w:rPr>
              <w:t xml:space="preserve">tables of </w:t>
            </w:r>
            <w:r w:rsidRPr="00CC51A8">
              <w:rPr>
                <w:rFonts w:ascii="Comic Sans MS" w:eastAsia="Times New Roman" w:hAnsi="Comic Sans MS" w:cs="Times New Roman"/>
                <w:b/>
                <w:bCs/>
              </w:rPr>
              <w:t>a database</w:t>
            </w:r>
          </w:p>
        </w:tc>
      </w:tr>
      <w:tr w:rsidR="007E47CF" w:rsidRPr="00A44771" w14:paraId="2C79BD4B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586A187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PROBLEM STATEMENT: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8EFA42A" w14:textId="05A2ADC0" w:rsidR="007E47CF" w:rsidRPr="00A44771" w:rsidRDefault="00CC51A8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To implement all types of aggregate functions including: MIN(), MAX(), COUNT(), AVG() &amp; SUM() and also use GROUP BY &amp; HAVING clauses on the aggregate functions to select specific data</w:t>
            </w:r>
          </w:p>
        </w:tc>
      </w:tr>
      <w:tr w:rsidR="007E47CF" w:rsidRPr="00A44771" w14:paraId="23FCA29D" w14:textId="77777777" w:rsidTr="009933A8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55FBE83" w14:textId="77777777" w:rsidR="007E47CF" w:rsidRPr="00A44771" w:rsidRDefault="00915CD8">
            <w:pPr>
              <w:spacing w:line="240" w:lineRule="auto"/>
              <w:rPr>
                <w:rFonts w:ascii="Comic Sans MS" w:hAnsi="Comic Sans MS"/>
              </w:rPr>
            </w:pPr>
            <w:r>
              <w:rPr>
                <w:rFonts w:ascii="Comic Sans MS" w:eastAsia="Times New Roman" w:hAnsi="Comic Sans MS" w:cs="Times New Roman"/>
                <w:b/>
              </w:rPr>
              <w:t>THEORY</w:t>
            </w:r>
            <w:r w:rsidR="009933A8" w:rsidRPr="00A44771">
              <w:rPr>
                <w:rFonts w:ascii="Comic Sans MS" w:eastAsia="Times New Roman" w:hAnsi="Comic Sans MS" w:cs="Times New Roman"/>
                <w:b/>
              </w:rPr>
              <w:t>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CF5E844" w14:textId="710AA4A8" w:rsidR="00CC51A8" w:rsidRDefault="00CC51A8" w:rsidP="00CC51A8">
            <w:pPr>
              <w:rPr>
                <w:rFonts w:ascii="Comic Sans MS" w:eastAsia="Times New Roman" w:hAnsi="Comic Sans MS" w:cs="Times New Roman"/>
                <w:b/>
                <w:bCs/>
                <w:lang w:val="en-IN"/>
              </w:rPr>
            </w:pPr>
            <w:r w:rsidRPr="00CC51A8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AGGREGATE FUNCTIONS</w:t>
            </w:r>
            <w:r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:</w:t>
            </w:r>
            <w:r w:rsidRPr="00CC51A8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 xml:space="preserve"> </w:t>
            </w:r>
          </w:p>
          <w:p w14:paraId="405BC6C7" w14:textId="3A9DDA9E" w:rsidR="00F55F86" w:rsidRPr="00CC51A8" w:rsidRDefault="00F55F86" w:rsidP="00CC51A8">
            <w:pPr>
              <w:rPr>
                <w:rFonts w:ascii="Comic Sans MS" w:eastAsia="Times New Roman" w:hAnsi="Comic Sans MS" w:cs="Times New Roman"/>
                <w:lang w:val="en-IN"/>
              </w:rPr>
            </w:pPr>
            <w:r>
              <w:rPr>
                <w:rFonts w:ascii="Comic Sans MS" w:eastAsia="Times New Roman" w:hAnsi="Comic Sans MS" w:cs="Times New Roman"/>
                <w:lang w:val="en-IN"/>
              </w:rPr>
              <w:t>Info on all aggregate functions:</w:t>
            </w:r>
          </w:p>
          <w:p w14:paraId="33A4D498" w14:textId="5ACA9C53" w:rsidR="00CC51A8" w:rsidRPr="00CC51A8" w:rsidRDefault="00F55F86" w:rsidP="00F55F86">
            <w:pPr>
              <w:rPr>
                <w:rFonts w:ascii="Comic Sans MS" w:eastAsia="Times New Roman" w:hAnsi="Comic Sans MS" w:cs="Times New Roman"/>
                <w:lang w:val="en-IN"/>
              </w:rPr>
            </w:pPr>
            <w:r>
              <w:rPr>
                <w:rFonts w:ascii="Comic Sans MS" w:eastAsia="Times New Roman" w:hAnsi="Comic Sans MS" w:cs="Times New Roman"/>
                <w:lang w:val="en-IN"/>
              </w:rPr>
              <w:t xml:space="preserve">1. </w:t>
            </w:r>
            <w:r w:rsidR="00CC51A8" w:rsidRPr="00CC51A8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COUNT</w:t>
            </w:r>
            <w:r w:rsidR="00CC51A8" w:rsidRPr="00CC51A8">
              <w:rPr>
                <w:rFonts w:ascii="Comic Sans MS" w:eastAsia="Times New Roman" w:hAnsi="Comic Sans MS" w:cs="Times New Roman"/>
                <w:lang w:val="en-IN"/>
              </w:rPr>
              <w:t xml:space="preserve"> counts how many rows are in a particular column. </w:t>
            </w:r>
            <w:r w:rsidR="00CC51A8" w:rsidRPr="00CC51A8">
              <w:rPr>
                <w:rFonts w:ascii="Comic Sans MS" w:eastAsia="Times New Roman" w:hAnsi="Comic Sans MS" w:cs="Times New Roman"/>
                <w:lang w:val="en-IN"/>
              </w:rPr>
              <w:t xml:space="preserve"> SUM adds together all the values in a particular column. </w:t>
            </w:r>
          </w:p>
          <w:p w14:paraId="557C9014" w14:textId="1744CF07" w:rsidR="00CC51A8" w:rsidRPr="00CC51A8" w:rsidRDefault="00F55F86" w:rsidP="00F55F86">
            <w:pPr>
              <w:rPr>
                <w:rFonts w:ascii="Comic Sans MS" w:eastAsia="Times New Roman" w:hAnsi="Comic Sans MS" w:cs="Times New Roman"/>
                <w:lang w:val="en-IN"/>
              </w:rPr>
            </w:pPr>
            <w:r>
              <w:rPr>
                <w:rFonts w:ascii="Comic Sans MS" w:eastAsia="Times New Roman" w:hAnsi="Comic Sans MS" w:cs="Times New Roman"/>
                <w:lang w:val="en-IN"/>
              </w:rPr>
              <w:t xml:space="preserve">2. </w:t>
            </w:r>
            <w:r w:rsidR="00CC51A8" w:rsidRPr="00CC51A8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 xml:space="preserve">MIN </w:t>
            </w:r>
            <w:r>
              <w:rPr>
                <w:rFonts w:ascii="Comic Sans MS" w:eastAsia="Times New Roman" w:hAnsi="Comic Sans MS" w:cs="Times New Roman"/>
                <w:lang w:val="en-IN"/>
              </w:rPr>
              <w:t>&amp;</w:t>
            </w:r>
            <w:r w:rsidR="00CC51A8" w:rsidRPr="00CC51A8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 xml:space="preserve"> MAX</w:t>
            </w:r>
            <w:r w:rsidR="00CC51A8" w:rsidRPr="00CC51A8">
              <w:rPr>
                <w:rFonts w:ascii="Comic Sans MS" w:eastAsia="Times New Roman" w:hAnsi="Comic Sans MS" w:cs="Times New Roman"/>
                <w:lang w:val="en-IN"/>
              </w:rPr>
              <w:t xml:space="preserve"> return the lowest and highest values in a particular column, respectively. </w:t>
            </w:r>
          </w:p>
          <w:p w14:paraId="192AAE83" w14:textId="77777777" w:rsidR="00F55F86" w:rsidRDefault="00F55F86" w:rsidP="00F55F86">
            <w:pPr>
              <w:rPr>
                <w:rFonts w:ascii="Comic Sans MS" w:eastAsia="Times New Roman" w:hAnsi="Comic Sans MS" w:cs="Times New Roman"/>
                <w:lang w:val="en-IN"/>
              </w:rPr>
            </w:pPr>
            <w:r>
              <w:rPr>
                <w:rFonts w:ascii="Comic Sans MS" w:eastAsia="Times New Roman" w:hAnsi="Comic Sans MS" w:cs="Times New Roman"/>
                <w:lang w:val="en-IN"/>
              </w:rPr>
              <w:t xml:space="preserve">3. </w:t>
            </w:r>
            <w:r w:rsidR="00CC51A8" w:rsidRPr="00CC51A8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AVG</w:t>
            </w:r>
            <w:r w:rsidR="00CC51A8" w:rsidRPr="00CC51A8">
              <w:rPr>
                <w:rFonts w:ascii="Comic Sans MS" w:eastAsia="Times New Roman" w:hAnsi="Comic Sans MS" w:cs="Times New Roman"/>
                <w:lang w:val="en-IN"/>
              </w:rPr>
              <w:t xml:space="preserve"> calculates the average of a group of selected values.</w:t>
            </w:r>
          </w:p>
          <w:p w14:paraId="59068BE2" w14:textId="77777777" w:rsidR="00F55F86" w:rsidRDefault="00F55F86" w:rsidP="00F55F86">
            <w:pPr>
              <w:rPr>
                <w:rFonts w:ascii="Comic Sans MS" w:eastAsia="Times New Roman" w:hAnsi="Comic Sans MS" w:cs="Times New Roman"/>
                <w:lang w:val="en-IN"/>
              </w:rPr>
            </w:pPr>
            <w:r>
              <w:rPr>
                <w:rFonts w:ascii="Comic Sans MS" w:eastAsia="Times New Roman" w:hAnsi="Comic Sans MS" w:cs="Times New Roman"/>
                <w:lang w:val="en-IN"/>
              </w:rPr>
              <w:t xml:space="preserve">4. </w:t>
            </w:r>
            <w:r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 xml:space="preserve">SUM </w:t>
            </w:r>
            <w:r>
              <w:rPr>
                <w:rFonts w:ascii="Comic Sans MS" w:eastAsia="Times New Roman" w:hAnsi="Comic Sans MS" w:cs="Times New Roman"/>
                <w:lang w:val="en-IN"/>
              </w:rPr>
              <w:t>calculates the total sum of a numeric column or specified values of the column.</w:t>
            </w:r>
          </w:p>
          <w:p w14:paraId="26B02656" w14:textId="62A7C391" w:rsidR="00CC51A8" w:rsidRPr="00CC51A8" w:rsidRDefault="00CC51A8" w:rsidP="00F55F8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CC51A8">
              <w:rPr>
                <w:rFonts w:ascii="Comic Sans MS" w:eastAsia="Times New Roman" w:hAnsi="Comic Sans MS" w:cs="Times New Roman"/>
                <w:lang w:val="en-IN"/>
              </w:rPr>
              <w:t xml:space="preserve">Arithmetic operators only perform operations across rows. Aggregate functions are used to perform operations across entire columns (which could include millions of rows of data or more). </w:t>
            </w:r>
          </w:p>
          <w:p w14:paraId="4EBB6744" w14:textId="77777777" w:rsidR="00CC51A8" w:rsidRPr="00CC51A8" w:rsidRDefault="00CC51A8" w:rsidP="00CC51A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CC51A8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</w:p>
          <w:p w14:paraId="0675741F" w14:textId="17B2A029" w:rsidR="00CC51A8" w:rsidRPr="00CC51A8" w:rsidRDefault="00F55F86" w:rsidP="00CC51A8">
            <w:pPr>
              <w:rPr>
                <w:rFonts w:ascii="Comic Sans MS" w:eastAsia="Times New Roman" w:hAnsi="Comic Sans MS" w:cs="Times New Roman"/>
                <w:b/>
                <w:bCs/>
                <w:lang w:val="en-IN"/>
              </w:rPr>
            </w:pPr>
            <w:r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 xml:space="preserve">1. </w:t>
            </w:r>
            <w:r w:rsidR="00CC51A8" w:rsidRPr="00CC51A8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COUNT FUNCTION</w:t>
            </w:r>
            <w:r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:</w:t>
            </w:r>
            <w:r w:rsidR="00CC51A8" w:rsidRPr="00CC51A8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 xml:space="preserve"> </w:t>
            </w:r>
          </w:p>
          <w:p w14:paraId="62F489A0" w14:textId="77777777" w:rsidR="00CC51A8" w:rsidRPr="00CC51A8" w:rsidRDefault="00CC51A8" w:rsidP="00CC51A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CC51A8">
              <w:rPr>
                <w:rFonts w:ascii="Comic Sans MS" w:eastAsia="Times New Roman" w:hAnsi="Comic Sans MS" w:cs="Times New Roman"/>
                <w:lang w:val="en-IN"/>
              </w:rPr>
              <w:t xml:space="preserve">The COUNT() function returns the number of rows that matches a specified criterion.  </w:t>
            </w:r>
          </w:p>
          <w:p w14:paraId="5A509A16" w14:textId="77777777" w:rsidR="00CC51A8" w:rsidRPr="00CC51A8" w:rsidRDefault="00CC51A8" w:rsidP="00CC51A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CC51A8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</w:p>
          <w:p w14:paraId="61342B76" w14:textId="77777777" w:rsidR="00CC51A8" w:rsidRPr="00CC51A8" w:rsidRDefault="00CC51A8" w:rsidP="00CC51A8">
            <w:pPr>
              <w:rPr>
                <w:rFonts w:ascii="Comic Sans MS" w:eastAsia="Times New Roman" w:hAnsi="Comic Sans MS" w:cs="Times New Roman"/>
                <w:b/>
                <w:bCs/>
                <w:lang w:val="en-IN"/>
              </w:rPr>
            </w:pPr>
            <w:r w:rsidRPr="00CC51A8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 xml:space="preserve">COUNT() Syntax: </w:t>
            </w:r>
          </w:p>
          <w:p w14:paraId="2974362B" w14:textId="77777777" w:rsidR="00CC51A8" w:rsidRPr="00CC51A8" w:rsidRDefault="00CC51A8" w:rsidP="00CC51A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CC51A8">
              <w:rPr>
                <w:rFonts w:ascii="Comic Sans MS" w:eastAsia="Times New Roman" w:hAnsi="Comic Sans MS" w:cs="Times New Roman"/>
                <w:lang w:val="en-IN"/>
              </w:rPr>
              <w:t xml:space="preserve">SELECT COUNT(column_name) </w:t>
            </w:r>
          </w:p>
          <w:p w14:paraId="6A4EE377" w14:textId="77777777" w:rsidR="00CC51A8" w:rsidRPr="00CC51A8" w:rsidRDefault="00CC51A8" w:rsidP="00CC51A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CC51A8">
              <w:rPr>
                <w:rFonts w:ascii="Comic Sans MS" w:eastAsia="Times New Roman" w:hAnsi="Comic Sans MS" w:cs="Times New Roman"/>
                <w:lang w:val="en-IN"/>
              </w:rPr>
              <w:t xml:space="preserve">FROM table_name </w:t>
            </w:r>
          </w:p>
          <w:p w14:paraId="551C8061" w14:textId="6F792FE2" w:rsidR="007E47CF" w:rsidRPr="00A44771" w:rsidRDefault="00CC51A8" w:rsidP="00CC51A8">
            <w:pPr>
              <w:rPr>
                <w:rFonts w:ascii="Comic Sans MS" w:eastAsia="Times New Roman" w:hAnsi="Comic Sans MS" w:cs="Times New Roman"/>
              </w:rPr>
            </w:pPr>
            <w:r w:rsidRPr="00CC51A8">
              <w:rPr>
                <w:rFonts w:ascii="Comic Sans MS" w:eastAsia="Times New Roman" w:hAnsi="Comic Sans MS" w:cs="Times New Roman"/>
                <w:lang w:val="en-IN"/>
              </w:rPr>
              <w:t>WHERE condition;</w:t>
            </w:r>
          </w:p>
          <w:p w14:paraId="4175EC72" w14:textId="39B96162" w:rsidR="007E47CF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17D9CE03" w14:textId="19C101AA" w:rsidR="00F55F86" w:rsidRDefault="00F55F86">
            <w:pPr>
              <w:rPr>
                <w:rFonts w:ascii="Comic Sans MS" w:eastAsia="Times New Roman" w:hAnsi="Comic Sans MS" w:cs="Times New Roman"/>
              </w:rPr>
            </w:pPr>
          </w:p>
          <w:p w14:paraId="740BC038" w14:textId="77777777" w:rsidR="00F55F86" w:rsidRPr="00A44771" w:rsidRDefault="00F55F86">
            <w:pPr>
              <w:rPr>
                <w:rFonts w:ascii="Comic Sans MS" w:eastAsia="Times New Roman" w:hAnsi="Comic Sans MS" w:cs="Times New Roman"/>
              </w:rPr>
            </w:pPr>
          </w:p>
          <w:p w14:paraId="5B74C41E" w14:textId="20F419FA" w:rsidR="00F55F86" w:rsidRPr="00F55F86" w:rsidRDefault="00F55F86" w:rsidP="00F55F86">
            <w:pPr>
              <w:rPr>
                <w:rFonts w:ascii="Comic Sans MS" w:eastAsia="Times New Roman" w:hAnsi="Comic Sans MS" w:cs="Times New Roman"/>
                <w:b/>
                <w:bCs/>
                <w:lang w:val="en-IN"/>
              </w:rPr>
            </w:pPr>
            <w:r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lastRenderedPageBreak/>
              <w:t xml:space="preserve">2. </w:t>
            </w:r>
            <w:r w:rsidRPr="00F55F86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AVG FUNCTION</w:t>
            </w:r>
            <w:r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:</w:t>
            </w:r>
          </w:p>
          <w:p w14:paraId="29949CB3" w14:textId="77777777" w:rsidR="00F55F86" w:rsidRPr="00F55F86" w:rsidRDefault="00F55F86" w:rsidP="00F55F8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55F86">
              <w:rPr>
                <w:rFonts w:ascii="Comic Sans MS" w:eastAsia="Times New Roman" w:hAnsi="Comic Sans MS" w:cs="Times New Roman"/>
                <w:lang w:val="en-IN"/>
              </w:rPr>
              <w:t xml:space="preserve">The AVG() function returns the average value of a numeric column.  </w:t>
            </w:r>
          </w:p>
          <w:p w14:paraId="454C5040" w14:textId="77777777" w:rsidR="00F55F86" w:rsidRPr="00F55F86" w:rsidRDefault="00F55F86" w:rsidP="00F55F8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55F86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</w:p>
          <w:p w14:paraId="63FC97C5" w14:textId="1BB74899" w:rsidR="007E47CF" w:rsidRPr="00F55F86" w:rsidRDefault="00F55F86" w:rsidP="00F55F86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 w:rsidRPr="00F55F86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AVG() Syntax</w:t>
            </w:r>
            <w:r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:</w:t>
            </w:r>
          </w:p>
          <w:p w14:paraId="30C56B27" w14:textId="77777777" w:rsidR="00F55F86" w:rsidRPr="00F55F86" w:rsidRDefault="00F55F86" w:rsidP="00F55F8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55F86">
              <w:rPr>
                <w:rFonts w:ascii="Comic Sans MS" w:eastAsia="Times New Roman" w:hAnsi="Comic Sans MS" w:cs="Times New Roman"/>
                <w:lang w:val="en-IN"/>
              </w:rPr>
              <w:t xml:space="preserve">SELECT AVG(column_name) </w:t>
            </w:r>
          </w:p>
          <w:p w14:paraId="20AC774F" w14:textId="77777777" w:rsidR="00F55F86" w:rsidRPr="00F55F86" w:rsidRDefault="00F55F86" w:rsidP="00F55F8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55F86">
              <w:rPr>
                <w:rFonts w:ascii="Comic Sans MS" w:eastAsia="Times New Roman" w:hAnsi="Comic Sans MS" w:cs="Times New Roman"/>
                <w:lang w:val="en-IN"/>
              </w:rPr>
              <w:t xml:space="preserve">FROM table_name </w:t>
            </w:r>
          </w:p>
          <w:p w14:paraId="1369D7C3" w14:textId="77777777" w:rsidR="00F55F86" w:rsidRPr="00F55F86" w:rsidRDefault="00F55F86" w:rsidP="00F55F8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55F86">
              <w:rPr>
                <w:rFonts w:ascii="Comic Sans MS" w:eastAsia="Times New Roman" w:hAnsi="Comic Sans MS" w:cs="Times New Roman"/>
                <w:lang w:val="en-IN"/>
              </w:rPr>
              <w:t xml:space="preserve">WHERE condition; </w:t>
            </w:r>
          </w:p>
          <w:p w14:paraId="5E8700F2" w14:textId="77777777" w:rsidR="00F55F86" w:rsidRPr="00F55F86" w:rsidRDefault="00F55F86" w:rsidP="00F55F8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55F86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</w:p>
          <w:p w14:paraId="7C3C2B16" w14:textId="55955B25" w:rsidR="00F55F86" w:rsidRPr="00F55F86" w:rsidRDefault="00F55F86" w:rsidP="00F55F86">
            <w:pPr>
              <w:rPr>
                <w:rFonts w:ascii="Comic Sans MS" w:eastAsia="Times New Roman" w:hAnsi="Comic Sans MS" w:cs="Times New Roman"/>
                <w:b/>
                <w:bCs/>
                <w:lang w:val="en-IN"/>
              </w:rPr>
            </w:pPr>
            <w:r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 xml:space="preserve">3. </w:t>
            </w:r>
            <w:r w:rsidRPr="00F55F86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SUM FUNCTION</w:t>
            </w:r>
            <w:r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:</w:t>
            </w:r>
            <w:r w:rsidRPr="00F55F86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 xml:space="preserve"> </w:t>
            </w:r>
          </w:p>
          <w:p w14:paraId="2B4DEFC4" w14:textId="77777777" w:rsidR="00F55F86" w:rsidRPr="00F55F86" w:rsidRDefault="00F55F86" w:rsidP="00F55F8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55F86">
              <w:rPr>
                <w:rFonts w:ascii="Comic Sans MS" w:eastAsia="Times New Roman" w:hAnsi="Comic Sans MS" w:cs="Times New Roman"/>
                <w:lang w:val="en-IN"/>
              </w:rPr>
              <w:t xml:space="preserve">The SUM() function returns the total sum of a numeric column.  </w:t>
            </w:r>
          </w:p>
          <w:p w14:paraId="67F406F2" w14:textId="77777777" w:rsidR="00F55F86" w:rsidRPr="00F55F86" w:rsidRDefault="00F55F86" w:rsidP="00F55F8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55F86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</w:p>
          <w:p w14:paraId="17BB5C77" w14:textId="77777777" w:rsidR="00F55F86" w:rsidRPr="00F55F86" w:rsidRDefault="00F55F86" w:rsidP="00F55F86">
            <w:pPr>
              <w:rPr>
                <w:rFonts w:ascii="Comic Sans MS" w:eastAsia="Times New Roman" w:hAnsi="Comic Sans MS" w:cs="Times New Roman"/>
                <w:b/>
                <w:bCs/>
                <w:lang w:val="en-IN"/>
              </w:rPr>
            </w:pPr>
            <w:r w:rsidRPr="00F55F86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 xml:space="preserve">SUM() Syntax: </w:t>
            </w:r>
          </w:p>
          <w:p w14:paraId="09D6FFF3" w14:textId="77777777" w:rsidR="00F55F86" w:rsidRPr="00F55F86" w:rsidRDefault="00F55F86" w:rsidP="00F55F8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55F86">
              <w:rPr>
                <w:rFonts w:ascii="Comic Sans MS" w:eastAsia="Times New Roman" w:hAnsi="Comic Sans MS" w:cs="Times New Roman"/>
                <w:lang w:val="en-IN"/>
              </w:rPr>
              <w:t xml:space="preserve">SELECT SUM(column_name) </w:t>
            </w:r>
          </w:p>
          <w:p w14:paraId="1825C208" w14:textId="77777777" w:rsidR="00F55F86" w:rsidRPr="00F55F86" w:rsidRDefault="00F55F86" w:rsidP="00F55F8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55F86">
              <w:rPr>
                <w:rFonts w:ascii="Comic Sans MS" w:eastAsia="Times New Roman" w:hAnsi="Comic Sans MS" w:cs="Times New Roman"/>
                <w:lang w:val="en-IN"/>
              </w:rPr>
              <w:t xml:space="preserve">FROM table_name </w:t>
            </w:r>
          </w:p>
          <w:p w14:paraId="7B915B95" w14:textId="77777777" w:rsidR="00F55F86" w:rsidRPr="00F55F86" w:rsidRDefault="00F55F86" w:rsidP="00F55F8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55F86">
              <w:rPr>
                <w:rFonts w:ascii="Comic Sans MS" w:eastAsia="Times New Roman" w:hAnsi="Comic Sans MS" w:cs="Times New Roman"/>
                <w:lang w:val="en-IN"/>
              </w:rPr>
              <w:t xml:space="preserve">WHERE condition; </w:t>
            </w:r>
          </w:p>
          <w:p w14:paraId="1273698E" w14:textId="77777777" w:rsidR="00F55F86" w:rsidRPr="00F55F86" w:rsidRDefault="00F55F86" w:rsidP="00F55F8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55F86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</w:p>
          <w:p w14:paraId="70A51AF7" w14:textId="318A6A12" w:rsidR="00F55F86" w:rsidRPr="00F55F86" w:rsidRDefault="00F55F86" w:rsidP="00F55F86">
            <w:pPr>
              <w:rPr>
                <w:rFonts w:ascii="Comic Sans MS" w:eastAsia="Times New Roman" w:hAnsi="Comic Sans MS" w:cs="Times New Roman"/>
                <w:b/>
                <w:bCs/>
                <w:lang w:val="en-IN"/>
              </w:rPr>
            </w:pPr>
            <w:r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 xml:space="preserve">4. </w:t>
            </w:r>
            <w:r w:rsidRPr="00F55F86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MIN FUNCTION</w:t>
            </w:r>
            <w:r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:</w:t>
            </w:r>
            <w:r w:rsidRPr="00F55F86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 xml:space="preserve"> </w:t>
            </w:r>
          </w:p>
          <w:p w14:paraId="09086048" w14:textId="77777777" w:rsidR="00F55F86" w:rsidRPr="00F55F86" w:rsidRDefault="00F55F86" w:rsidP="00F55F8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55F86">
              <w:rPr>
                <w:rFonts w:ascii="Comic Sans MS" w:eastAsia="Times New Roman" w:hAnsi="Comic Sans MS" w:cs="Times New Roman"/>
                <w:lang w:val="en-IN"/>
              </w:rPr>
              <w:t xml:space="preserve">The MIN() function returns the smallest value of the selected column. </w:t>
            </w:r>
          </w:p>
          <w:p w14:paraId="21626906" w14:textId="77777777" w:rsidR="00F55F86" w:rsidRPr="00F55F86" w:rsidRDefault="00F55F86" w:rsidP="00F55F8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55F86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</w:p>
          <w:p w14:paraId="5763CDDD" w14:textId="77777777" w:rsidR="00F55F86" w:rsidRPr="00F55F86" w:rsidRDefault="00F55F86" w:rsidP="00F55F86">
            <w:pPr>
              <w:rPr>
                <w:rFonts w:ascii="Comic Sans MS" w:eastAsia="Times New Roman" w:hAnsi="Comic Sans MS" w:cs="Times New Roman"/>
                <w:b/>
                <w:bCs/>
                <w:lang w:val="en-IN"/>
              </w:rPr>
            </w:pPr>
            <w:r w:rsidRPr="00F55F86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 xml:space="preserve">MIN() Syntax: </w:t>
            </w:r>
          </w:p>
          <w:p w14:paraId="2ADD8A74" w14:textId="77777777" w:rsidR="00F55F86" w:rsidRPr="00F55F86" w:rsidRDefault="00F55F86" w:rsidP="00F55F8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55F86">
              <w:rPr>
                <w:rFonts w:ascii="Comic Sans MS" w:eastAsia="Times New Roman" w:hAnsi="Comic Sans MS" w:cs="Times New Roman"/>
                <w:lang w:val="en-IN"/>
              </w:rPr>
              <w:t xml:space="preserve">SELECT MIN(column_name) </w:t>
            </w:r>
          </w:p>
          <w:p w14:paraId="10153E97" w14:textId="77777777" w:rsidR="00F55F86" w:rsidRPr="00F55F86" w:rsidRDefault="00F55F86" w:rsidP="00F55F8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55F86">
              <w:rPr>
                <w:rFonts w:ascii="Comic Sans MS" w:eastAsia="Times New Roman" w:hAnsi="Comic Sans MS" w:cs="Times New Roman"/>
                <w:lang w:val="en-IN"/>
              </w:rPr>
              <w:t xml:space="preserve">FROM table_name </w:t>
            </w:r>
          </w:p>
          <w:p w14:paraId="1A0ECE0C" w14:textId="77777777" w:rsidR="00F55F86" w:rsidRPr="00F55F86" w:rsidRDefault="00F55F86" w:rsidP="00F55F8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55F86">
              <w:rPr>
                <w:rFonts w:ascii="Comic Sans MS" w:eastAsia="Times New Roman" w:hAnsi="Comic Sans MS" w:cs="Times New Roman"/>
                <w:lang w:val="en-IN"/>
              </w:rPr>
              <w:t xml:space="preserve">WHERE condition; </w:t>
            </w:r>
          </w:p>
          <w:p w14:paraId="450355C3" w14:textId="77777777" w:rsidR="00F55F86" w:rsidRPr="00F55F86" w:rsidRDefault="00F55F86" w:rsidP="00F55F8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55F86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</w:p>
          <w:p w14:paraId="2BFDE48B" w14:textId="3F17D245" w:rsidR="00F55F86" w:rsidRPr="00F55F86" w:rsidRDefault="00F55F86" w:rsidP="00F55F86">
            <w:pPr>
              <w:rPr>
                <w:rFonts w:ascii="Comic Sans MS" w:eastAsia="Times New Roman" w:hAnsi="Comic Sans MS" w:cs="Times New Roman"/>
                <w:b/>
                <w:bCs/>
                <w:lang w:val="en-IN"/>
              </w:rPr>
            </w:pPr>
            <w:r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 xml:space="preserve">5. </w:t>
            </w:r>
            <w:r w:rsidRPr="00F55F86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MAX FUNCTION</w:t>
            </w:r>
            <w:r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:</w:t>
            </w:r>
            <w:r w:rsidRPr="00F55F86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 xml:space="preserve"> </w:t>
            </w:r>
          </w:p>
          <w:p w14:paraId="46358602" w14:textId="77777777" w:rsidR="00F55F86" w:rsidRPr="00F55F86" w:rsidRDefault="00F55F86" w:rsidP="00F55F8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55F86">
              <w:rPr>
                <w:rFonts w:ascii="Comic Sans MS" w:eastAsia="Times New Roman" w:hAnsi="Comic Sans MS" w:cs="Times New Roman"/>
                <w:lang w:val="en-IN"/>
              </w:rPr>
              <w:t xml:space="preserve">The MAX() function returns the largest value of the selected column. </w:t>
            </w:r>
          </w:p>
          <w:p w14:paraId="0E62C895" w14:textId="77777777" w:rsidR="00F55F86" w:rsidRPr="00F55F86" w:rsidRDefault="00F55F86" w:rsidP="00F55F8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55F86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</w:p>
          <w:p w14:paraId="7EB5A509" w14:textId="77777777" w:rsidR="00F55F86" w:rsidRPr="00F55F86" w:rsidRDefault="00F55F86" w:rsidP="00F55F86">
            <w:pPr>
              <w:rPr>
                <w:rFonts w:ascii="Comic Sans MS" w:eastAsia="Times New Roman" w:hAnsi="Comic Sans MS" w:cs="Times New Roman"/>
                <w:b/>
                <w:bCs/>
                <w:lang w:val="en-IN"/>
              </w:rPr>
            </w:pPr>
            <w:r w:rsidRPr="00F55F86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 xml:space="preserve">Max() Syntax: </w:t>
            </w:r>
          </w:p>
          <w:p w14:paraId="19895138" w14:textId="77777777" w:rsidR="00F55F86" w:rsidRPr="00F55F86" w:rsidRDefault="00F55F86" w:rsidP="00F55F8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55F86">
              <w:rPr>
                <w:rFonts w:ascii="Comic Sans MS" w:eastAsia="Times New Roman" w:hAnsi="Comic Sans MS" w:cs="Times New Roman"/>
                <w:lang w:val="en-IN"/>
              </w:rPr>
              <w:t xml:space="preserve">SELECT MAX(column_name) </w:t>
            </w:r>
          </w:p>
          <w:p w14:paraId="43FD8A11" w14:textId="77777777" w:rsidR="00F55F86" w:rsidRPr="00F55F86" w:rsidRDefault="00F55F86" w:rsidP="00F55F8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55F86">
              <w:rPr>
                <w:rFonts w:ascii="Comic Sans MS" w:eastAsia="Times New Roman" w:hAnsi="Comic Sans MS" w:cs="Times New Roman"/>
                <w:lang w:val="en-IN"/>
              </w:rPr>
              <w:t xml:space="preserve">FROM table_name </w:t>
            </w:r>
          </w:p>
          <w:p w14:paraId="6C574FE8" w14:textId="70A674E8" w:rsidR="007E47CF" w:rsidRPr="00A44771" w:rsidRDefault="00F55F86" w:rsidP="00F55F86">
            <w:pPr>
              <w:rPr>
                <w:rFonts w:ascii="Comic Sans MS" w:eastAsia="Times New Roman" w:hAnsi="Comic Sans MS" w:cs="Times New Roman"/>
              </w:rPr>
            </w:pPr>
            <w:r w:rsidRPr="00F55F86">
              <w:rPr>
                <w:rFonts w:ascii="Comic Sans MS" w:eastAsia="Times New Roman" w:hAnsi="Comic Sans MS" w:cs="Times New Roman"/>
                <w:lang w:val="en-IN"/>
              </w:rPr>
              <w:t>WHERE condition;</w:t>
            </w:r>
          </w:p>
          <w:p w14:paraId="6CA17456" w14:textId="4774AC0A" w:rsidR="007E47CF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61F8DBEA" w14:textId="23198982" w:rsidR="00F55F86" w:rsidRDefault="00F55F86">
            <w:pPr>
              <w:rPr>
                <w:rFonts w:ascii="Comic Sans MS" w:eastAsia="Times New Roman" w:hAnsi="Comic Sans MS" w:cs="Times New Roman"/>
              </w:rPr>
            </w:pPr>
          </w:p>
          <w:p w14:paraId="25BD107A" w14:textId="612DE066" w:rsidR="00F55F86" w:rsidRDefault="00F55F86">
            <w:pPr>
              <w:rPr>
                <w:rFonts w:ascii="Comic Sans MS" w:eastAsia="Times New Roman" w:hAnsi="Comic Sans MS" w:cs="Times New Roman"/>
              </w:rPr>
            </w:pPr>
          </w:p>
          <w:p w14:paraId="38069F38" w14:textId="7116EBFA" w:rsidR="00F55F86" w:rsidRDefault="00F55F86">
            <w:pPr>
              <w:rPr>
                <w:rFonts w:ascii="Comic Sans MS" w:eastAsia="Times New Roman" w:hAnsi="Comic Sans MS" w:cs="Times New Roman"/>
              </w:rPr>
            </w:pPr>
          </w:p>
          <w:p w14:paraId="1767BE59" w14:textId="77777777" w:rsidR="00F55F86" w:rsidRPr="00A44771" w:rsidRDefault="00F55F86">
            <w:pPr>
              <w:rPr>
                <w:rFonts w:ascii="Comic Sans MS" w:eastAsia="Times New Roman" w:hAnsi="Comic Sans MS" w:cs="Times New Roman"/>
              </w:rPr>
            </w:pPr>
          </w:p>
          <w:p w14:paraId="7F972C10" w14:textId="01FE1ECC" w:rsidR="00F55F86" w:rsidRPr="00F55F86" w:rsidRDefault="00F55F86" w:rsidP="00F55F86">
            <w:pPr>
              <w:rPr>
                <w:rFonts w:ascii="Comic Sans MS" w:eastAsia="Times New Roman" w:hAnsi="Comic Sans MS" w:cs="Times New Roman"/>
                <w:b/>
                <w:bCs/>
                <w:lang w:val="en-IN"/>
              </w:rPr>
            </w:pPr>
            <w:r w:rsidRPr="00F55F86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lastRenderedPageBreak/>
              <w:t>GROUP BY CLAUSE</w:t>
            </w:r>
            <w:r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:</w:t>
            </w:r>
            <w:r w:rsidRPr="00F55F86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 xml:space="preserve"> </w:t>
            </w:r>
          </w:p>
          <w:p w14:paraId="555EAC21" w14:textId="756E8389" w:rsidR="00F55F86" w:rsidRPr="00F55F86" w:rsidRDefault="00F55F86" w:rsidP="00F55F8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55F86">
              <w:rPr>
                <w:rFonts w:ascii="Comic Sans MS" w:eastAsia="Times New Roman" w:hAnsi="Comic Sans MS" w:cs="Times New Roman"/>
                <w:lang w:val="en-IN"/>
              </w:rPr>
              <w:t xml:space="preserve">The GROUP BY statement groups rows that have the same values into summary rows, like "find the number of customers in each country". </w:t>
            </w:r>
          </w:p>
          <w:p w14:paraId="08F8E73B" w14:textId="2BFE498D" w:rsidR="007E47CF" w:rsidRPr="00A44771" w:rsidRDefault="00F55F86" w:rsidP="00F55F86">
            <w:pPr>
              <w:rPr>
                <w:rFonts w:ascii="Comic Sans MS" w:eastAsia="Times New Roman" w:hAnsi="Comic Sans MS" w:cs="Times New Roman"/>
              </w:rPr>
            </w:pPr>
            <w:r w:rsidRPr="00F55F86">
              <w:rPr>
                <w:rFonts w:ascii="Comic Sans MS" w:eastAsia="Times New Roman" w:hAnsi="Comic Sans MS" w:cs="Times New Roman"/>
                <w:lang w:val="en-IN"/>
              </w:rPr>
              <w:t>The GROUP BY statement is often used with aggregate functions (COUNT(), MAX(), MIN(), SUM(), AVG()) to group the result-set by one or more columns.</w:t>
            </w:r>
          </w:p>
          <w:p w14:paraId="4FCB69C5" w14:textId="09277887" w:rsidR="007E47CF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67DB1FE7" w14:textId="77777777" w:rsidR="00F55F86" w:rsidRPr="00F55F86" w:rsidRDefault="00F55F86" w:rsidP="00F55F86">
            <w:pPr>
              <w:rPr>
                <w:rFonts w:ascii="Comic Sans MS" w:eastAsia="Times New Roman" w:hAnsi="Comic Sans MS" w:cs="Times New Roman"/>
                <w:b/>
                <w:bCs/>
                <w:lang w:val="en-IN"/>
              </w:rPr>
            </w:pPr>
            <w:r w:rsidRPr="00F55F86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 xml:space="preserve">GROUP BY Syntax: </w:t>
            </w:r>
          </w:p>
          <w:p w14:paraId="5C63BF8D" w14:textId="77777777" w:rsidR="00F55F86" w:rsidRPr="00F55F86" w:rsidRDefault="00F55F86" w:rsidP="00F55F8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55F86">
              <w:rPr>
                <w:rFonts w:ascii="Comic Sans MS" w:eastAsia="Times New Roman" w:hAnsi="Comic Sans MS" w:cs="Times New Roman"/>
                <w:lang w:val="en-IN"/>
              </w:rPr>
              <w:t xml:space="preserve">SELECT column_name(s) </w:t>
            </w:r>
          </w:p>
          <w:p w14:paraId="79B86DDE" w14:textId="77777777" w:rsidR="00F55F86" w:rsidRPr="00F55F86" w:rsidRDefault="00F55F86" w:rsidP="00F55F8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55F86">
              <w:rPr>
                <w:rFonts w:ascii="Comic Sans MS" w:eastAsia="Times New Roman" w:hAnsi="Comic Sans MS" w:cs="Times New Roman"/>
                <w:lang w:val="en-IN"/>
              </w:rPr>
              <w:t xml:space="preserve">FROM table_name </w:t>
            </w:r>
          </w:p>
          <w:p w14:paraId="335BE233" w14:textId="77777777" w:rsidR="00F55F86" w:rsidRPr="00F55F86" w:rsidRDefault="00F55F86" w:rsidP="00F55F8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55F86">
              <w:rPr>
                <w:rFonts w:ascii="Comic Sans MS" w:eastAsia="Times New Roman" w:hAnsi="Comic Sans MS" w:cs="Times New Roman"/>
                <w:lang w:val="en-IN"/>
              </w:rPr>
              <w:t xml:space="preserve">WHERE condition </w:t>
            </w:r>
          </w:p>
          <w:p w14:paraId="67017E70" w14:textId="77777777" w:rsidR="00F55F86" w:rsidRPr="00F55F86" w:rsidRDefault="00F55F86" w:rsidP="00F55F8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55F86">
              <w:rPr>
                <w:rFonts w:ascii="Comic Sans MS" w:eastAsia="Times New Roman" w:hAnsi="Comic Sans MS" w:cs="Times New Roman"/>
                <w:lang w:val="en-IN"/>
              </w:rPr>
              <w:t xml:space="preserve">GROUP BY column_name(s) </w:t>
            </w:r>
          </w:p>
          <w:p w14:paraId="3F5C8C91" w14:textId="77777777" w:rsidR="00F55F86" w:rsidRPr="00F55F86" w:rsidRDefault="00F55F86" w:rsidP="00F55F8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55F86">
              <w:rPr>
                <w:rFonts w:ascii="Comic Sans MS" w:eastAsia="Times New Roman" w:hAnsi="Comic Sans MS" w:cs="Times New Roman"/>
                <w:lang w:val="en-IN"/>
              </w:rPr>
              <w:t xml:space="preserve">ORDER BY column_name(s); </w:t>
            </w:r>
          </w:p>
          <w:p w14:paraId="5C897682" w14:textId="77777777" w:rsidR="00F55F86" w:rsidRPr="00F55F86" w:rsidRDefault="00F55F86" w:rsidP="00F55F8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55F86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</w:p>
          <w:p w14:paraId="20943F48" w14:textId="4E2D3684" w:rsidR="00F55F86" w:rsidRPr="00F55F86" w:rsidRDefault="00F55F86" w:rsidP="00F55F86">
            <w:pPr>
              <w:rPr>
                <w:rFonts w:ascii="Comic Sans MS" w:eastAsia="Times New Roman" w:hAnsi="Comic Sans MS" w:cs="Times New Roman"/>
                <w:b/>
                <w:bCs/>
                <w:lang w:val="en-IN"/>
              </w:rPr>
            </w:pPr>
            <w:r w:rsidRPr="00F55F86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HAVING CLAUSE</w:t>
            </w:r>
            <w:r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:</w:t>
            </w:r>
          </w:p>
          <w:p w14:paraId="724C6FC4" w14:textId="77777777" w:rsidR="00F55F86" w:rsidRPr="00F55F86" w:rsidRDefault="00F55F86" w:rsidP="00F55F8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55F86">
              <w:rPr>
                <w:rFonts w:ascii="Comic Sans MS" w:eastAsia="Times New Roman" w:hAnsi="Comic Sans MS" w:cs="Times New Roman"/>
                <w:lang w:val="en-IN"/>
              </w:rPr>
              <w:t xml:space="preserve">The HAVING clause was added to SQL because the WHERE keyword cannot be used with aggregate functions. </w:t>
            </w:r>
          </w:p>
          <w:p w14:paraId="79689E65" w14:textId="77777777" w:rsidR="00F55F86" w:rsidRPr="00F55F86" w:rsidRDefault="00F55F86" w:rsidP="00F55F8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55F86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</w:p>
          <w:p w14:paraId="3D9193FC" w14:textId="77777777" w:rsidR="00F55F86" w:rsidRPr="00F55F86" w:rsidRDefault="00F55F86" w:rsidP="00F55F86">
            <w:pPr>
              <w:rPr>
                <w:rFonts w:ascii="Comic Sans MS" w:eastAsia="Times New Roman" w:hAnsi="Comic Sans MS" w:cs="Times New Roman"/>
                <w:b/>
                <w:bCs/>
                <w:lang w:val="en-IN"/>
              </w:rPr>
            </w:pPr>
            <w:r w:rsidRPr="00F55F86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 xml:space="preserve">HAVING Syntax: </w:t>
            </w:r>
          </w:p>
          <w:p w14:paraId="14E6F7CD" w14:textId="77777777" w:rsidR="00F55F86" w:rsidRPr="00F55F86" w:rsidRDefault="00F55F86" w:rsidP="00F55F8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55F86">
              <w:rPr>
                <w:rFonts w:ascii="Comic Sans MS" w:eastAsia="Times New Roman" w:hAnsi="Comic Sans MS" w:cs="Times New Roman"/>
                <w:lang w:val="en-IN"/>
              </w:rPr>
              <w:t xml:space="preserve">SELECT column_name(s) </w:t>
            </w:r>
          </w:p>
          <w:p w14:paraId="7BBD315C" w14:textId="77777777" w:rsidR="00F55F86" w:rsidRPr="00F55F86" w:rsidRDefault="00F55F86" w:rsidP="00F55F8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55F86">
              <w:rPr>
                <w:rFonts w:ascii="Comic Sans MS" w:eastAsia="Times New Roman" w:hAnsi="Comic Sans MS" w:cs="Times New Roman"/>
                <w:lang w:val="en-IN"/>
              </w:rPr>
              <w:t xml:space="preserve">FROM table_name </w:t>
            </w:r>
          </w:p>
          <w:p w14:paraId="241B97FA" w14:textId="77777777" w:rsidR="00F55F86" w:rsidRPr="00F55F86" w:rsidRDefault="00F55F86" w:rsidP="00F55F8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55F86">
              <w:rPr>
                <w:rFonts w:ascii="Comic Sans MS" w:eastAsia="Times New Roman" w:hAnsi="Comic Sans MS" w:cs="Times New Roman"/>
                <w:lang w:val="en-IN"/>
              </w:rPr>
              <w:t xml:space="preserve">WHERE condition </w:t>
            </w:r>
          </w:p>
          <w:p w14:paraId="51A2078B" w14:textId="77777777" w:rsidR="00F55F86" w:rsidRPr="00F55F86" w:rsidRDefault="00F55F86" w:rsidP="00F55F8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55F86">
              <w:rPr>
                <w:rFonts w:ascii="Comic Sans MS" w:eastAsia="Times New Roman" w:hAnsi="Comic Sans MS" w:cs="Times New Roman"/>
                <w:lang w:val="en-IN"/>
              </w:rPr>
              <w:t xml:space="preserve">GROUP BY column_name(s) </w:t>
            </w:r>
          </w:p>
          <w:p w14:paraId="50084267" w14:textId="77777777" w:rsidR="00F55F86" w:rsidRPr="00F55F86" w:rsidRDefault="00F55F86" w:rsidP="00F55F86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F55F86">
              <w:rPr>
                <w:rFonts w:ascii="Comic Sans MS" w:eastAsia="Times New Roman" w:hAnsi="Comic Sans MS" w:cs="Times New Roman"/>
                <w:lang w:val="en-IN"/>
              </w:rPr>
              <w:t xml:space="preserve">HAVING condition </w:t>
            </w:r>
          </w:p>
          <w:p w14:paraId="4A479485" w14:textId="67E83A43" w:rsidR="00F55F86" w:rsidRPr="00A44771" w:rsidRDefault="00F55F86" w:rsidP="00F55F86">
            <w:pPr>
              <w:rPr>
                <w:rFonts w:ascii="Comic Sans MS" w:eastAsia="Times New Roman" w:hAnsi="Comic Sans MS" w:cs="Times New Roman"/>
              </w:rPr>
            </w:pPr>
            <w:r w:rsidRPr="00F55F86">
              <w:rPr>
                <w:rFonts w:ascii="Comic Sans MS" w:eastAsia="Times New Roman" w:hAnsi="Comic Sans MS" w:cs="Times New Roman"/>
                <w:lang w:val="en-IN"/>
              </w:rPr>
              <w:t>ORDER BY column_name(s);</w:t>
            </w:r>
          </w:p>
          <w:p w14:paraId="54051A77" w14:textId="77777777" w:rsidR="00121354" w:rsidRDefault="00121354">
            <w:pPr>
              <w:rPr>
                <w:rFonts w:ascii="Comic Sans MS" w:eastAsia="Times New Roman" w:hAnsi="Comic Sans MS" w:cs="Times New Roman"/>
              </w:rPr>
            </w:pPr>
          </w:p>
          <w:p w14:paraId="281D01C9" w14:textId="77777777" w:rsidR="00121354" w:rsidRDefault="00121354">
            <w:pPr>
              <w:rPr>
                <w:rFonts w:ascii="Comic Sans MS" w:eastAsia="Times New Roman" w:hAnsi="Comic Sans MS" w:cs="Times New Roman"/>
              </w:rPr>
            </w:pPr>
          </w:p>
          <w:p w14:paraId="0173123A" w14:textId="77777777" w:rsidR="00121354" w:rsidRDefault="00121354">
            <w:pPr>
              <w:rPr>
                <w:rFonts w:ascii="Comic Sans MS" w:eastAsia="Times New Roman" w:hAnsi="Comic Sans MS" w:cs="Times New Roman"/>
              </w:rPr>
            </w:pPr>
          </w:p>
          <w:p w14:paraId="26452CCF" w14:textId="77777777" w:rsidR="00121354" w:rsidRDefault="00121354">
            <w:pPr>
              <w:rPr>
                <w:rFonts w:ascii="Comic Sans MS" w:eastAsia="Times New Roman" w:hAnsi="Comic Sans MS" w:cs="Times New Roman"/>
              </w:rPr>
            </w:pPr>
          </w:p>
          <w:p w14:paraId="6A85B29C" w14:textId="77777777" w:rsidR="00121354" w:rsidRDefault="00121354">
            <w:pPr>
              <w:rPr>
                <w:rFonts w:ascii="Comic Sans MS" w:eastAsia="Times New Roman" w:hAnsi="Comic Sans MS" w:cs="Times New Roman"/>
              </w:rPr>
            </w:pPr>
          </w:p>
          <w:p w14:paraId="01BD73EC" w14:textId="77777777" w:rsidR="00121354" w:rsidRDefault="00121354">
            <w:pPr>
              <w:rPr>
                <w:rFonts w:ascii="Comic Sans MS" w:eastAsia="Times New Roman" w:hAnsi="Comic Sans MS" w:cs="Times New Roman"/>
              </w:rPr>
            </w:pPr>
          </w:p>
          <w:p w14:paraId="28AE6AA9" w14:textId="77777777" w:rsidR="00121354" w:rsidRDefault="00121354">
            <w:pPr>
              <w:rPr>
                <w:rFonts w:ascii="Comic Sans MS" w:eastAsia="Times New Roman" w:hAnsi="Comic Sans MS" w:cs="Times New Roman"/>
              </w:rPr>
            </w:pPr>
          </w:p>
          <w:p w14:paraId="6C9EF06F" w14:textId="77777777" w:rsidR="00121354" w:rsidRDefault="00121354">
            <w:pPr>
              <w:rPr>
                <w:rFonts w:ascii="Comic Sans MS" w:eastAsia="Times New Roman" w:hAnsi="Comic Sans MS" w:cs="Times New Roman"/>
              </w:rPr>
            </w:pPr>
          </w:p>
          <w:p w14:paraId="088FB1F4" w14:textId="77777777" w:rsidR="00121354" w:rsidRDefault="00121354">
            <w:pPr>
              <w:rPr>
                <w:rFonts w:ascii="Comic Sans MS" w:eastAsia="Times New Roman" w:hAnsi="Comic Sans MS" w:cs="Times New Roman"/>
              </w:rPr>
            </w:pPr>
          </w:p>
          <w:p w14:paraId="79B8074A" w14:textId="287AC2CB" w:rsidR="00121354" w:rsidRPr="00A44771" w:rsidRDefault="00121354">
            <w:pPr>
              <w:rPr>
                <w:rFonts w:ascii="Comic Sans MS" w:eastAsia="Times New Roman" w:hAnsi="Comic Sans MS" w:cs="Times New Roman"/>
              </w:rPr>
            </w:pPr>
          </w:p>
        </w:tc>
      </w:tr>
      <w:tr w:rsidR="007E47CF" w:rsidRPr="00A44771" w14:paraId="3A92345B" w14:textId="77777777" w:rsidTr="009933A8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DF716E9" w14:textId="1FF229BC" w:rsidR="007E47CF" w:rsidRPr="00A44771" w:rsidRDefault="00121354">
            <w:pPr>
              <w:spacing w:line="240" w:lineRule="auto"/>
              <w:rPr>
                <w:rFonts w:ascii="Comic Sans MS" w:hAnsi="Comic Sans MS"/>
              </w:rPr>
            </w:pPr>
            <w:r>
              <w:rPr>
                <w:rFonts w:ascii="Comic Sans MS" w:eastAsia="Times New Roman" w:hAnsi="Comic Sans MS" w:cs="Times New Roman"/>
                <w:b/>
              </w:rPr>
              <w:lastRenderedPageBreak/>
              <w:t>SCHEMA</w:t>
            </w:r>
            <w:r w:rsidR="009933A8" w:rsidRPr="00A44771">
              <w:rPr>
                <w:rFonts w:ascii="Comic Sans MS" w:eastAsia="Times New Roman" w:hAnsi="Comic Sans MS" w:cs="Times New Roman"/>
                <w:b/>
              </w:rPr>
              <w:t>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B36B31F" w14:textId="541102B5" w:rsidR="007E47CF" w:rsidRPr="00121354" w:rsidRDefault="00121354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 w:rsidRPr="00121354">
              <w:rPr>
                <w:rFonts w:ascii="Comic Sans MS" w:eastAsia="Times New Roman" w:hAnsi="Comic Sans MS" w:cs="Times New Roman"/>
                <w:b/>
                <w:bCs/>
              </w:rPr>
              <w:t>Doctor Table:</w:t>
            </w:r>
          </w:p>
          <w:p w14:paraId="2BA1CF05" w14:textId="44ED78C6" w:rsidR="00121354" w:rsidRPr="00121354" w:rsidRDefault="00625DB3">
            <w:pPr>
              <w:rPr>
                <w:rFonts w:ascii="Comic Sans MS" w:eastAsia="Times New Roman" w:hAnsi="Comic Sans MS" w:cs="Times New Roman"/>
              </w:rPr>
            </w:pPr>
            <w:r w:rsidRPr="00625DB3">
              <w:rPr>
                <w:rFonts w:ascii="Comic Sans MS" w:eastAsia="Times New Roman" w:hAnsi="Comic Sans MS" w:cs="Times New Roman"/>
                <w:noProof/>
              </w:rPr>
              <w:pict w14:anchorId="6BCA69A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33" type="#_x0000_t75" style="width:340.8pt;height:255pt;visibility:visible;mso-wrap-style:square">
                  <v:imagedata r:id="rId5" o:title=""/>
                </v:shape>
              </w:pict>
            </w:r>
          </w:p>
          <w:p w14:paraId="18752B34" w14:textId="4F4CCC27" w:rsidR="00121354" w:rsidRDefault="00121354">
            <w:pPr>
              <w:rPr>
                <w:rFonts w:ascii="Comic Sans MS" w:eastAsia="Times New Roman" w:hAnsi="Comic Sans MS" w:cs="Times New Roman"/>
                <w:b/>
                <w:bCs/>
              </w:rPr>
            </w:pPr>
          </w:p>
          <w:p w14:paraId="5040C8FC" w14:textId="77777777" w:rsidR="00625DB3" w:rsidRPr="00121354" w:rsidRDefault="00625DB3">
            <w:pPr>
              <w:rPr>
                <w:rFonts w:ascii="Comic Sans MS" w:eastAsia="Times New Roman" w:hAnsi="Comic Sans MS" w:cs="Times New Roman"/>
                <w:b/>
                <w:bCs/>
              </w:rPr>
            </w:pPr>
          </w:p>
          <w:p w14:paraId="0E9F9BA2" w14:textId="4C32CDE1" w:rsidR="00121354" w:rsidRPr="00121354" w:rsidRDefault="00121354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 w:rsidRPr="00121354">
              <w:rPr>
                <w:rFonts w:ascii="Comic Sans MS" w:eastAsia="Times New Roman" w:hAnsi="Comic Sans MS" w:cs="Times New Roman"/>
                <w:b/>
                <w:bCs/>
              </w:rPr>
              <w:t>Patient Table:</w:t>
            </w:r>
          </w:p>
          <w:p w14:paraId="398A00B9" w14:textId="62937DC5" w:rsidR="007E47CF" w:rsidRPr="00A44771" w:rsidRDefault="00625DB3">
            <w:pPr>
              <w:rPr>
                <w:rFonts w:ascii="Comic Sans MS" w:eastAsia="Times New Roman" w:hAnsi="Comic Sans MS" w:cs="Times New Roman"/>
              </w:rPr>
            </w:pPr>
            <w:r w:rsidRPr="00625DB3">
              <w:rPr>
                <w:rFonts w:ascii="Comic Sans MS" w:eastAsia="Times New Roman" w:hAnsi="Comic Sans MS" w:cs="Times New Roman"/>
                <w:noProof/>
              </w:rPr>
              <w:pict w14:anchorId="0308E0B5">
                <v:shape id="_x0000_i1036" type="#_x0000_t75" style="width:342.6pt;height:230.4pt;visibility:visible;mso-wrap-style:square">
                  <v:imagedata r:id="rId6" o:title=""/>
                </v:shape>
              </w:pict>
            </w:r>
          </w:p>
          <w:p w14:paraId="7E4A8E66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0D45CD0E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49D83813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73AFCE82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</w:tc>
      </w:tr>
      <w:tr w:rsidR="007E47CF" w:rsidRPr="00A44771" w14:paraId="7EED9DF6" w14:textId="77777777" w:rsidTr="009933A8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5EF6CE4" w14:textId="7F46491D" w:rsidR="007E47CF" w:rsidRPr="00A44771" w:rsidRDefault="00625DB3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>
              <w:rPr>
                <w:rFonts w:ascii="Comic Sans MS" w:eastAsia="Times New Roman" w:hAnsi="Comic Sans MS" w:cs="Times New Roman"/>
                <w:b/>
              </w:rPr>
              <w:lastRenderedPageBreak/>
              <w:t>QUERIES</w:t>
            </w:r>
            <w:r w:rsidR="009933A8" w:rsidRPr="00A44771">
              <w:rPr>
                <w:rFonts w:ascii="Comic Sans MS" w:eastAsia="Times New Roman" w:hAnsi="Comic Sans MS" w:cs="Times New Roman"/>
                <w:b/>
              </w:rPr>
              <w:t>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D892734" w14:textId="6399090D" w:rsidR="007E47CF" w:rsidRDefault="00625DB3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MIN() Queries:</w:t>
            </w:r>
          </w:p>
          <w:p w14:paraId="00FD238C" w14:textId="70AC0B6C" w:rsidR="00625DB3" w:rsidRDefault="00625DB3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1. Least paid doctor with id less than 5:</w:t>
            </w:r>
          </w:p>
          <w:p w14:paraId="393ADBBA" w14:textId="77777777" w:rsidR="00182CD3" w:rsidRPr="00182CD3" w:rsidRDefault="00182CD3" w:rsidP="00182CD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82CD3">
              <w:rPr>
                <w:rFonts w:ascii="Comic Sans MS" w:eastAsia="Times New Roman" w:hAnsi="Comic Sans MS" w:cs="Times New Roman"/>
                <w:lang w:val="en-IN"/>
              </w:rPr>
              <w:t>SELECT MIN(Salary) AS "Least-Salary" FROM doctor WHERE D_id&lt;5;</w:t>
            </w:r>
          </w:p>
          <w:p w14:paraId="133F1749" w14:textId="0DFEFC55" w:rsidR="00625DB3" w:rsidRPr="00182CD3" w:rsidRDefault="00182CD3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 w:rsidRPr="00182CD3">
              <w:rPr>
                <w:rFonts w:ascii="Comic Sans MS" w:eastAsia="Times New Roman" w:hAnsi="Comic Sans MS" w:cs="Times New Roman"/>
                <w:b/>
                <w:bCs/>
              </w:rPr>
              <w:t>Result:</w:t>
            </w:r>
          </w:p>
          <w:p w14:paraId="4C65C168" w14:textId="4E927A1A" w:rsidR="00182CD3" w:rsidRDefault="00182CD3">
            <w:pPr>
              <w:rPr>
                <w:rFonts w:ascii="Comic Sans MS" w:eastAsia="Times New Roman" w:hAnsi="Comic Sans MS" w:cs="Times New Roman"/>
              </w:rPr>
            </w:pPr>
            <w:r w:rsidRPr="00182CD3">
              <w:rPr>
                <w:rFonts w:ascii="Comic Sans MS" w:eastAsia="Times New Roman" w:hAnsi="Comic Sans MS" w:cs="Times New Roman"/>
                <w:noProof/>
              </w:rPr>
              <w:pict w14:anchorId="086CBCC5">
                <v:shape id="_x0000_i1042" type="#_x0000_t75" style="width:102.6pt;height:71.4pt;visibility:visible;mso-wrap-style:square">
                  <v:imagedata r:id="rId7" o:title=""/>
                </v:shape>
              </w:pict>
            </w:r>
          </w:p>
          <w:p w14:paraId="2EB1653D" w14:textId="77777777" w:rsidR="00625DB3" w:rsidRDefault="00625DB3">
            <w:pPr>
              <w:rPr>
                <w:rFonts w:ascii="Comic Sans MS" w:eastAsia="Times New Roman" w:hAnsi="Comic Sans MS" w:cs="Times New Roman"/>
              </w:rPr>
            </w:pPr>
          </w:p>
          <w:p w14:paraId="2B328E95" w14:textId="2E46C283" w:rsidR="00625DB3" w:rsidRDefault="00625DB3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2. Youngest Patient who </w:t>
            </w:r>
            <w:r w:rsidR="00182CD3">
              <w:rPr>
                <w:rFonts w:ascii="Comic Sans MS" w:eastAsia="Times New Roman" w:hAnsi="Comic Sans MS" w:cs="Times New Roman"/>
              </w:rPr>
              <w:t>lives in Marol</w:t>
            </w:r>
            <w:r>
              <w:rPr>
                <w:rFonts w:ascii="Comic Sans MS" w:eastAsia="Times New Roman" w:hAnsi="Comic Sans MS" w:cs="Times New Roman"/>
              </w:rPr>
              <w:t>:</w:t>
            </w:r>
          </w:p>
          <w:p w14:paraId="43B2CAEF" w14:textId="77777777" w:rsidR="00182CD3" w:rsidRPr="00182CD3" w:rsidRDefault="00182CD3" w:rsidP="00182CD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82CD3">
              <w:rPr>
                <w:rFonts w:ascii="Comic Sans MS" w:eastAsia="Times New Roman" w:hAnsi="Comic Sans MS" w:cs="Times New Roman"/>
                <w:lang w:val="en-IN"/>
              </w:rPr>
              <w:t>SELECT MIN(Age) AS "Youngest Patient from Marol" FROM patient WHERE Address="Marol";</w:t>
            </w:r>
          </w:p>
          <w:p w14:paraId="5566BDC5" w14:textId="0D4C2C72" w:rsidR="00625DB3" w:rsidRPr="00182CD3" w:rsidRDefault="00182CD3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Result:</w:t>
            </w:r>
          </w:p>
          <w:p w14:paraId="3EF1ECB2" w14:textId="3497C0F8" w:rsidR="00625DB3" w:rsidRDefault="00182CD3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 w:rsidRPr="00182CD3">
              <w:rPr>
                <w:rFonts w:ascii="Comic Sans MS" w:eastAsia="Times New Roman" w:hAnsi="Comic Sans MS" w:cs="Times New Roman"/>
                <w:b/>
                <w:noProof/>
              </w:rPr>
              <w:pict w14:anchorId="62320932">
                <v:shape id="_x0000_i1043" type="#_x0000_t75" style="width:202.8pt;height:74.4pt;visibility:visible;mso-wrap-style:square">
                  <v:imagedata r:id="rId8" o:title=""/>
                </v:shape>
              </w:pict>
            </w:r>
          </w:p>
          <w:p w14:paraId="4924BD79" w14:textId="77777777" w:rsidR="00182CD3" w:rsidRDefault="00182CD3">
            <w:pPr>
              <w:rPr>
                <w:rFonts w:ascii="Comic Sans MS" w:eastAsia="Times New Roman" w:hAnsi="Comic Sans MS" w:cs="Times New Roman"/>
                <w:b/>
                <w:bCs/>
              </w:rPr>
            </w:pPr>
          </w:p>
          <w:p w14:paraId="6788E755" w14:textId="62124F94" w:rsidR="00625DB3" w:rsidRDefault="00625DB3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MAX() Queries:</w:t>
            </w:r>
          </w:p>
          <w:p w14:paraId="7383B9ED" w14:textId="66859BE4" w:rsidR="00625DB3" w:rsidRDefault="00625DB3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1. Highest paid doctor who resides in Andheri:</w:t>
            </w:r>
          </w:p>
          <w:p w14:paraId="7F4DC955" w14:textId="77777777" w:rsidR="00182CD3" w:rsidRPr="00182CD3" w:rsidRDefault="00182CD3" w:rsidP="00182CD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82CD3">
              <w:rPr>
                <w:rFonts w:ascii="Comic Sans MS" w:eastAsia="Times New Roman" w:hAnsi="Comic Sans MS" w:cs="Times New Roman"/>
                <w:lang w:val="en-IN"/>
              </w:rPr>
              <w:t>SELECT MAX(Salary) AS "Highest-Salary Doctor From Andheri" FROM doctor WHERE Address="Andheri";</w:t>
            </w:r>
          </w:p>
          <w:p w14:paraId="2EBA65A7" w14:textId="7995FC9C" w:rsidR="00625DB3" w:rsidRDefault="00182CD3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Result:</w:t>
            </w:r>
          </w:p>
          <w:p w14:paraId="0A08F0D9" w14:textId="4B8493EB" w:rsidR="00182CD3" w:rsidRPr="00182CD3" w:rsidRDefault="009B3967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 w:rsidRPr="009B3967">
              <w:rPr>
                <w:rFonts w:ascii="Comic Sans MS" w:eastAsia="Times New Roman" w:hAnsi="Comic Sans MS" w:cs="Times New Roman"/>
                <w:b/>
                <w:noProof/>
              </w:rPr>
              <w:pict w14:anchorId="1174DE65">
                <v:shape id="_x0000_i1044" type="#_x0000_t75" style="width:229.2pt;height:72.6pt;visibility:visible;mso-wrap-style:square">
                  <v:imagedata r:id="rId9" o:title=""/>
                </v:shape>
              </w:pict>
            </w:r>
          </w:p>
          <w:p w14:paraId="3DDBF227" w14:textId="77777777" w:rsidR="00625DB3" w:rsidRDefault="00625DB3">
            <w:pPr>
              <w:rPr>
                <w:rFonts w:ascii="Comic Sans MS" w:eastAsia="Times New Roman" w:hAnsi="Comic Sans MS" w:cs="Times New Roman"/>
              </w:rPr>
            </w:pPr>
          </w:p>
          <w:p w14:paraId="21F3B385" w14:textId="39E5872D" w:rsidR="00625DB3" w:rsidRDefault="00625DB3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2. Age of Oldest patient without a doctor assigned:</w:t>
            </w:r>
          </w:p>
          <w:p w14:paraId="50D52380" w14:textId="77777777" w:rsidR="00182CD3" w:rsidRPr="00182CD3" w:rsidRDefault="00182CD3" w:rsidP="00182CD3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82CD3">
              <w:rPr>
                <w:rFonts w:ascii="Comic Sans MS" w:eastAsia="Times New Roman" w:hAnsi="Comic Sans MS" w:cs="Times New Roman"/>
                <w:lang w:val="en-IN"/>
              </w:rPr>
              <w:t>SELECT MAX(Age) AS "Oldest Patient" FROM patient WHERE D_id&gt;0;</w:t>
            </w:r>
          </w:p>
          <w:p w14:paraId="357FAE5A" w14:textId="411F083C" w:rsidR="00625DB3" w:rsidRDefault="00182CD3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Result:</w:t>
            </w:r>
          </w:p>
          <w:p w14:paraId="2931C6A2" w14:textId="2A7D9F0A" w:rsidR="00625DB3" w:rsidRDefault="009B3967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 w:rsidRPr="009B3967">
              <w:rPr>
                <w:rFonts w:ascii="Comic Sans MS" w:eastAsia="Times New Roman" w:hAnsi="Comic Sans MS" w:cs="Times New Roman"/>
                <w:b/>
                <w:noProof/>
              </w:rPr>
              <w:pict w14:anchorId="28C16109">
                <v:shape id="_x0000_i1045" type="#_x0000_t75" style="width:121.8pt;height:71.4pt;visibility:visible;mso-wrap-style:square">
                  <v:imagedata r:id="rId10" o:title=""/>
                </v:shape>
              </w:pict>
            </w:r>
          </w:p>
          <w:p w14:paraId="53CA8F1C" w14:textId="759E06AC" w:rsidR="00625DB3" w:rsidRDefault="00625DB3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lastRenderedPageBreak/>
              <w:t>AVG() Queries:</w:t>
            </w:r>
          </w:p>
          <w:p w14:paraId="4A72DBCF" w14:textId="128CC8C8" w:rsidR="00625DB3" w:rsidRPr="00625DB3" w:rsidRDefault="00625DB3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1. Average Salary of doctors </w:t>
            </w:r>
            <w:r w:rsidR="00182CD3">
              <w:rPr>
                <w:rFonts w:ascii="Comic Sans MS" w:eastAsia="Times New Roman" w:hAnsi="Comic Sans MS" w:cs="Times New Roman"/>
              </w:rPr>
              <w:t>sorted location-wise:</w:t>
            </w:r>
          </w:p>
          <w:p w14:paraId="26137B8D" w14:textId="77777777" w:rsidR="009B3967" w:rsidRPr="009B3967" w:rsidRDefault="009B3967" w:rsidP="009B396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B3967">
              <w:rPr>
                <w:rFonts w:ascii="Comic Sans MS" w:eastAsia="Times New Roman" w:hAnsi="Comic Sans MS" w:cs="Times New Roman"/>
                <w:lang w:val="en-IN"/>
              </w:rPr>
              <w:t>SELECT Address,AVG(Salary) AS "Average" FROM doctor GROUP BY Address;</w:t>
            </w:r>
          </w:p>
          <w:p w14:paraId="24BE273C" w14:textId="150EEA62" w:rsidR="00625DB3" w:rsidRDefault="009B3967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Result:</w:t>
            </w:r>
          </w:p>
          <w:p w14:paraId="784274CF" w14:textId="0B940121" w:rsidR="009B3967" w:rsidRPr="009B3967" w:rsidRDefault="009B3967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 w:rsidRPr="009B3967">
              <w:rPr>
                <w:rFonts w:ascii="Comic Sans MS" w:eastAsia="Times New Roman" w:hAnsi="Comic Sans MS" w:cs="Times New Roman"/>
                <w:b/>
                <w:noProof/>
              </w:rPr>
              <w:pict w14:anchorId="0EB3320E">
                <v:shape id="_x0000_i1046" type="#_x0000_t75" style="width:187.8pt;height:133.2pt;visibility:visible;mso-wrap-style:square">
                  <v:imagedata r:id="rId11" o:title=""/>
                </v:shape>
              </w:pict>
            </w:r>
          </w:p>
          <w:p w14:paraId="4BCCA86C" w14:textId="77777777" w:rsidR="009B3967" w:rsidRDefault="009B3967">
            <w:pPr>
              <w:rPr>
                <w:rFonts w:ascii="Comic Sans MS" w:eastAsia="Times New Roman" w:hAnsi="Comic Sans MS" w:cs="Times New Roman"/>
                <w:b/>
                <w:bCs/>
              </w:rPr>
            </w:pPr>
          </w:p>
          <w:p w14:paraId="3AE1D79C" w14:textId="2DF3E99C" w:rsidR="00625DB3" w:rsidRDefault="00625DB3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SUM() Queries:</w:t>
            </w:r>
          </w:p>
          <w:p w14:paraId="0155E416" w14:textId="405E91FA" w:rsidR="00625DB3" w:rsidRDefault="00182CD3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1. Display Sum of salaries of doctors for each field if the sum is above 4,00,000:</w:t>
            </w:r>
          </w:p>
          <w:p w14:paraId="2D219AE1" w14:textId="77777777" w:rsidR="009B3967" w:rsidRPr="009B3967" w:rsidRDefault="009B3967" w:rsidP="009B396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B3967">
              <w:rPr>
                <w:rFonts w:ascii="Comic Sans MS" w:eastAsia="Times New Roman" w:hAnsi="Comic Sans MS" w:cs="Times New Roman"/>
                <w:lang w:val="en-IN"/>
              </w:rPr>
              <w:t>SELECT * FROM (SELECT Field,SUM(Salary) AS "Total" FROM doctor GROUP BY Field) AS Employee WHERE Total&gt;400000;</w:t>
            </w:r>
          </w:p>
          <w:p w14:paraId="0712FBDD" w14:textId="296E2AC5" w:rsidR="00182CD3" w:rsidRDefault="009B3967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Result:</w:t>
            </w:r>
          </w:p>
          <w:p w14:paraId="026B9293" w14:textId="036427A0" w:rsidR="009B3967" w:rsidRPr="009B3967" w:rsidRDefault="009B3967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 w:rsidRPr="009B3967">
              <w:rPr>
                <w:rFonts w:ascii="Comic Sans MS" w:eastAsia="Times New Roman" w:hAnsi="Comic Sans MS" w:cs="Times New Roman"/>
                <w:b/>
                <w:noProof/>
              </w:rPr>
              <w:pict w14:anchorId="2C4F906B">
                <v:shape id="_x0000_i1047" type="#_x0000_t75" style="width:184.2pt;height:156.6pt;visibility:visible;mso-wrap-style:square">
                  <v:imagedata r:id="rId12" o:title=""/>
                </v:shape>
              </w:pict>
            </w:r>
          </w:p>
          <w:p w14:paraId="20808E31" w14:textId="3450D4EE" w:rsidR="00182CD3" w:rsidRDefault="00182CD3">
            <w:pPr>
              <w:rPr>
                <w:rFonts w:ascii="Comic Sans MS" w:eastAsia="Times New Roman" w:hAnsi="Comic Sans MS" w:cs="Times New Roman"/>
              </w:rPr>
            </w:pPr>
          </w:p>
          <w:p w14:paraId="1C0583F5" w14:textId="1AA40B26" w:rsidR="009B3967" w:rsidRDefault="009B3967">
            <w:pPr>
              <w:rPr>
                <w:rFonts w:ascii="Comic Sans MS" w:eastAsia="Times New Roman" w:hAnsi="Comic Sans MS" w:cs="Times New Roman"/>
              </w:rPr>
            </w:pPr>
          </w:p>
          <w:p w14:paraId="224C6CAD" w14:textId="68F1E157" w:rsidR="009B3967" w:rsidRDefault="009B3967">
            <w:pPr>
              <w:rPr>
                <w:rFonts w:ascii="Comic Sans MS" w:eastAsia="Times New Roman" w:hAnsi="Comic Sans MS" w:cs="Times New Roman"/>
              </w:rPr>
            </w:pPr>
          </w:p>
          <w:p w14:paraId="225EC529" w14:textId="28BE87B8" w:rsidR="009B3967" w:rsidRDefault="009B3967">
            <w:pPr>
              <w:rPr>
                <w:rFonts w:ascii="Comic Sans MS" w:eastAsia="Times New Roman" w:hAnsi="Comic Sans MS" w:cs="Times New Roman"/>
              </w:rPr>
            </w:pPr>
          </w:p>
          <w:p w14:paraId="30695ECF" w14:textId="5566F12E" w:rsidR="009B3967" w:rsidRDefault="009B3967">
            <w:pPr>
              <w:rPr>
                <w:rFonts w:ascii="Comic Sans MS" w:eastAsia="Times New Roman" w:hAnsi="Comic Sans MS" w:cs="Times New Roman"/>
              </w:rPr>
            </w:pPr>
          </w:p>
          <w:p w14:paraId="693F6493" w14:textId="400246B3" w:rsidR="009B3967" w:rsidRDefault="009B3967">
            <w:pPr>
              <w:rPr>
                <w:rFonts w:ascii="Comic Sans MS" w:eastAsia="Times New Roman" w:hAnsi="Comic Sans MS" w:cs="Times New Roman"/>
              </w:rPr>
            </w:pPr>
          </w:p>
          <w:p w14:paraId="325F1F10" w14:textId="77777777" w:rsidR="009B3967" w:rsidRDefault="009B3967">
            <w:pPr>
              <w:rPr>
                <w:rFonts w:ascii="Comic Sans MS" w:eastAsia="Times New Roman" w:hAnsi="Comic Sans MS" w:cs="Times New Roman"/>
              </w:rPr>
            </w:pPr>
          </w:p>
          <w:p w14:paraId="4D7313AF" w14:textId="56AC2C53" w:rsidR="00182CD3" w:rsidRDefault="00182CD3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lastRenderedPageBreak/>
              <w:t>2. Display sum of salaries of doctors for each location where sum is above 4,00,00:</w:t>
            </w:r>
          </w:p>
          <w:p w14:paraId="7B135D55" w14:textId="77777777" w:rsidR="009B3967" w:rsidRPr="009B3967" w:rsidRDefault="009B3967" w:rsidP="009B396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B3967">
              <w:rPr>
                <w:rFonts w:ascii="Comic Sans MS" w:eastAsia="Times New Roman" w:hAnsi="Comic Sans MS" w:cs="Times New Roman"/>
                <w:lang w:val="en-IN"/>
              </w:rPr>
              <w:t>SELECT * FROM (SELECT Address,SUM(Salary) AS "Total" FROM doctor GROUP BY Address) AS Employee WHERE Total&gt;40000;</w:t>
            </w:r>
          </w:p>
          <w:p w14:paraId="262D58F3" w14:textId="14B3FA61" w:rsidR="00182CD3" w:rsidRDefault="009B3967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Result:</w:t>
            </w:r>
          </w:p>
          <w:p w14:paraId="579926B1" w14:textId="0092F084" w:rsidR="009B3967" w:rsidRPr="009B3967" w:rsidRDefault="009B3967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 w:rsidRPr="009B3967">
              <w:rPr>
                <w:rFonts w:ascii="Comic Sans MS" w:eastAsia="Times New Roman" w:hAnsi="Comic Sans MS" w:cs="Times New Roman"/>
                <w:b/>
                <w:noProof/>
              </w:rPr>
              <w:pict w14:anchorId="4D3EE2E3">
                <v:shape id="_x0000_i1048" type="#_x0000_t75" style="width:156.6pt;height:133.2pt;visibility:visible;mso-wrap-style:square">
                  <v:imagedata r:id="rId13" o:title=""/>
                </v:shape>
              </w:pict>
            </w:r>
          </w:p>
          <w:p w14:paraId="60C8FD0F" w14:textId="77777777" w:rsidR="00625DB3" w:rsidRDefault="00625DB3">
            <w:pPr>
              <w:rPr>
                <w:rFonts w:ascii="Comic Sans MS" w:eastAsia="Times New Roman" w:hAnsi="Comic Sans MS" w:cs="Times New Roman"/>
                <w:b/>
                <w:bCs/>
              </w:rPr>
            </w:pPr>
          </w:p>
          <w:p w14:paraId="638E4279" w14:textId="77777777" w:rsidR="00625DB3" w:rsidRDefault="00625DB3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COUNT() Queries:</w:t>
            </w:r>
          </w:p>
          <w:p w14:paraId="54489B5E" w14:textId="57279BD8" w:rsidR="00625DB3" w:rsidRDefault="00182CD3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1. No. of patients without a doctor assigned:</w:t>
            </w:r>
          </w:p>
          <w:p w14:paraId="04068B23" w14:textId="77777777" w:rsidR="009B3967" w:rsidRPr="009B3967" w:rsidRDefault="009B3967" w:rsidP="009B396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B3967">
              <w:rPr>
                <w:rFonts w:ascii="Comic Sans MS" w:eastAsia="Times New Roman" w:hAnsi="Comic Sans MS" w:cs="Times New Roman"/>
                <w:lang w:val="en-IN"/>
              </w:rPr>
              <w:t>SELECT COUNT(P_id) AS "No. of Patients Without Doctors" FROM patient WHERE D_id IS NULL;</w:t>
            </w:r>
          </w:p>
          <w:p w14:paraId="25929F5D" w14:textId="088D0EB5" w:rsidR="00182CD3" w:rsidRDefault="009B3967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Result:</w:t>
            </w:r>
          </w:p>
          <w:p w14:paraId="2679F931" w14:textId="1F01B735" w:rsidR="009B3967" w:rsidRPr="009B3967" w:rsidRDefault="009B3967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 w:rsidRPr="009B3967">
              <w:rPr>
                <w:rFonts w:ascii="Comic Sans MS" w:eastAsia="Times New Roman" w:hAnsi="Comic Sans MS" w:cs="Times New Roman"/>
                <w:b/>
                <w:noProof/>
              </w:rPr>
              <w:pict w14:anchorId="18AF7AAB">
                <v:shape id="_x0000_i1049" type="#_x0000_t75" style="width:195.6pt;height:71.4pt;visibility:visible;mso-wrap-style:square">
                  <v:imagedata r:id="rId14" o:title=""/>
                </v:shape>
              </w:pict>
            </w:r>
          </w:p>
          <w:p w14:paraId="1F981284" w14:textId="77777777" w:rsidR="00182CD3" w:rsidRDefault="00182CD3">
            <w:pPr>
              <w:rPr>
                <w:rFonts w:ascii="Comic Sans MS" w:eastAsia="Times New Roman" w:hAnsi="Comic Sans MS" w:cs="Times New Roman"/>
              </w:rPr>
            </w:pPr>
          </w:p>
          <w:p w14:paraId="52F768F8" w14:textId="3059928F" w:rsidR="00182CD3" w:rsidRDefault="00182CD3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2. No. of patients who have been assigned a doctor:</w:t>
            </w:r>
          </w:p>
          <w:p w14:paraId="5A16B0F2" w14:textId="77777777" w:rsidR="009B3967" w:rsidRPr="009B3967" w:rsidRDefault="009B3967" w:rsidP="009B396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9B3967">
              <w:rPr>
                <w:rFonts w:ascii="Comic Sans MS" w:eastAsia="Times New Roman" w:hAnsi="Comic Sans MS" w:cs="Times New Roman"/>
                <w:lang w:val="en-IN"/>
              </w:rPr>
              <w:t>SELECT COUNT(P_id) AS "No. of Patients With Doctors" FROM patient WHERE D_id&gt;0;</w:t>
            </w:r>
          </w:p>
          <w:p w14:paraId="775855E8" w14:textId="62FAE05C" w:rsidR="009B3967" w:rsidRDefault="009B3967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Result:</w:t>
            </w:r>
          </w:p>
          <w:p w14:paraId="4D7E1578" w14:textId="4ED53E26" w:rsidR="009B3967" w:rsidRPr="009B3967" w:rsidRDefault="009B3967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 w:rsidRPr="009B3967">
              <w:rPr>
                <w:rFonts w:ascii="Comic Sans MS" w:eastAsia="Times New Roman" w:hAnsi="Comic Sans MS" w:cs="Times New Roman"/>
                <w:b/>
                <w:noProof/>
              </w:rPr>
              <w:pict w14:anchorId="11BB05AB">
                <v:shape id="_x0000_i1050" type="#_x0000_t75" style="width:201pt;height:67.8pt;visibility:visible;mso-wrap-style:square">
                  <v:imagedata r:id="rId15" o:title=""/>
                </v:shape>
              </w:pict>
            </w:r>
          </w:p>
          <w:p w14:paraId="056A395F" w14:textId="77777777" w:rsidR="00182CD3" w:rsidRPr="00182CD3" w:rsidRDefault="00182CD3">
            <w:pPr>
              <w:rPr>
                <w:rFonts w:ascii="Comic Sans MS" w:eastAsia="Times New Roman" w:hAnsi="Comic Sans MS" w:cs="Times New Roman"/>
              </w:rPr>
            </w:pPr>
          </w:p>
          <w:p w14:paraId="46254AB8" w14:textId="77777777" w:rsidR="00625DB3" w:rsidRDefault="00625DB3">
            <w:pPr>
              <w:rPr>
                <w:rFonts w:ascii="Comic Sans MS" w:eastAsia="Times New Roman" w:hAnsi="Comic Sans MS" w:cs="Times New Roman"/>
                <w:b/>
                <w:bCs/>
              </w:rPr>
            </w:pPr>
          </w:p>
          <w:p w14:paraId="1D311489" w14:textId="65BE0727" w:rsidR="009B3967" w:rsidRPr="00625DB3" w:rsidRDefault="009B3967">
            <w:pPr>
              <w:rPr>
                <w:rFonts w:ascii="Comic Sans MS" w:eastAsia="Times New Roman" w:hAnsi="Comic Sans MS" w:cs="Times New Roman"/>
                <w:b/>
                <w:bCs/>
              </w:rPr>
            </w:pPr>
          </w:p>
        </w:tc>
      </w:tr>
      <w:tr w:rsidR="007E47CF" w:rsidRPr="00A44771" w14:paraId="32097516" w14:textId="77777777" w:rsidTr="009933A8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00F3090" w14:textId="23C3093F" w:rsidR="007E47CF" w:rsidRDefault="009B3967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>
              <w:rPr>
                <w:rFonts w:ascii="Comic Sans MS" w:eastAsia="Times New Roman" w:hAnsi="Comic Sans MS" w:cs="Times New Roman"/>
                <w:b/>
              </w:rPr>
              <w:lastRenderedPageBreak/>
              <w:t>RESULT</w:t>
            </w:r>
            <w:r w:rsidR="009933A8" w:rsidRPr="00A44771">
              <w:rPr>
                <w:rFonts w:ascii="Comic Sans MS" w:eastAsia="Times New Roman" w:hAnsi="Comic Sans MS" w:cs="Times New Roman"/>
                <w:b/>
              </w:rPr>
              <w:t xml:space="preserve">: </w:t>
            </w:r>
          </w:p>
          <w:p w14:paraId="2F82B255" w14:textId="77777777" w:rsidR="00E669FD" w:rsidRDefault="009B3967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>
              <w:rPr>
                <w:rFonts w:ascii="Comic Sans MS" w:eastAsia="Times New Roman" w:hAnsi="Comic Sans MS" w:cs="Times New Roman"/>
                <w:b/>
              </w:rPr>
              <w:t>After Manipulation:</w:t>
            </w:r>
          </w:p>
          <w:p w14:paraId="3EAFA0CB" w14:textId="422EAF60" w:rsidR="009B3967" w:rsidRDefault="009B3967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>
              <w:rPr>
                <w:rFonts w:ascii="Comic Sans MS" w:eastAsia="Times New Roman" w:hAnsi="Comic Sans MS" w:cs="Times New Roman"/>
                <w:b/>
              </w:rPr>
              <w:t>Doctor table:</w:t>
            </w:r>
          </w:p>
          <w:p w14:paraId="140ADF74" w14:textId="1076EB88" w:rsidR="009B3967" w:rsidRDefault="00D95FCA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625DB3">
              <w:rPr>
                <w:rFonts w:ascii="Comic Sans MS" w:eastAsia="Times New Roman" w:hAnsi="Comic Sans MS" w:cs="Times New Roman"/>
                <w:noProof/>
              </w:rPr>
              <w:pict w14:anchorId="2AA4A1F3">
                <v:shape id="_x0000_i1051" type="#_x0000_t75" style="width:312.6pt;height:234pt;visibility:visible;mso-wrap-style:square">
                  <v:imagedata r:id="rId5" o:title=""/>
                </v:shape>
              </w:pict>
            </w:r>
          </w:p>
          <w:p w14:paraId="0FF79B9A" w14:textId="77777777" w:rsidR="009B3967" w:rsidRDefault="009B3967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</w:p>
          <w:p w14:paraId="410B3DF5" w14:textId="77777777" w:rsidR="009B3967" w:rsidRDefault="009B3967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>
              <w:rPr>
                <w:rFonts w:ascii="Comic Sans MS" w:eastAsia="Times New Roman" w:hAnsi="Comic Sans MS" w:cs="Times New Roman"/>
                <w:b/>
              </w:rPr>
              <w:t>Patient table:</w:t>
            </w:r>
          </w:p>
          <w:p w14:paraId="37FD2A0E" w14:textId="77DB635D" w:rsidR="009B3967" w:rsidRDefault="00D95FCA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625DB3">
              <w:rPr>
                <w:rFonts w:ascii="Comic Sans MS" w:eastAsia="Times New Roman" w:hAnsi="Comic Sans MS" w:cs="Times New Roman"/>
                <w:noProof/>
              </w:rPr>
              <w:pict w14:anchorId="524A476C">
                <v:shape id="_x0000_i1053" type="#_x0000_t75" style="width:310.8pt;height:208.8pt;visibility:visible;mso-wrap-style:square">
                  <v:imagedata r:id="rId6" o:title=""/>
                </v:shape>
              </w:pict>
            </w:r>
          </w:p>
          <w:p w14:paraId="31C6C893" w14:textId="6754B6FE" w:rsidR="009B3967" w:rsidRPr="00A44771" w:rsidRDefault="009B3967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</w:p>
        </w:tc>
      </w:tr>
      <w:tr w:rsidR="007E47CF" w:rsidRPr="00A44771" w14:paraId="527F1344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FDDA3FC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CONCLUSION: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4E8CFF7" w14:textId="31A2C61B" w:rsidR="007E47CF" w:rsidRPr="00A44771" w:rsidRDefault="00D95FCA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In this experiment, we learned how to perform aggregate functions like min,max,count,av &amp; sum on tables of the database to display specific results of the data. We also learned how to use the aggregate functions along with Group by &amp; Having clauses to display specific sets of data.</w:t>
            </w:r>
          </w:p>
        </w:tc>
      </w:tr>
    </w:tbl>
    <w:p w14:paraId="7012FE0D" w14:textId="77777777" w:rsidR="007E47CF" w:rsidRPr="00A44771" w:rsidRDefault="007E47CF">
      <w:pPr>
        <w:rPr>
          <w:rFonts w:ascii="Comic Sans MS" w:hAnsi="Comic Sans MS"/>
        </w:rPr>
      </w:pPr>
    </w:p>
    <w:sectPr w:rsidR="007E47CF" w:rsidRPr="00A44771" w:rsidSect="007E47CF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36415"/>
    <w:multiLevelType w:val="hybridMultilevel"/>
    <w:tmpl w:val="A872C9AC"/>
    <w:lvl w:ilvl="0" w:tplc="5336B3E2">
      <w:start w:val="1"/>
      <w:numFmt w:val="bullet"/>
      <w:lvlText w:val="•"/>
      <w:lvlJc w:val="left"/>
      <w:pPr>
        <w:ind w:left="1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50531C">
      <w:start w:val="1"/>
      <w:numFmt w:val="bullet"/>
      <w:lvlText w:val="o"/>
      <w:lvlJc w:val="left"/>
      <w:pPr>
        <w:ind w:left="1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1AF586">
      <w:start w:val="1"/>
      <w:numFmt w:val="bullet"/>
      <w:lvlText w:val="▪"/>
      <w:lvlJc w:val="left"/>
      <w:pPr>
        <w:ind w:left="2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9EDFAC">
      <w:start w:val="1"/>
      <w:numFmt w:val="bullet"/>
      <w:lvlText w:val="•"/>
      <w:lvlJc w:val="left"/>
      <w:pPr>
        <w:ind w:left="2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9E4BB8">
      <w:start w:val="1"/>
      <w:numFmt w:val="bullet"/>
      <w:lvlText w:val="o"/>
      <w:lvlJc w:val="left"/>
      <w:pPr>
        <w:ind w:left="3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7EFCD6">
      <w:start w:val="1"/>
      <w:numFmt w:val="bullet"/>
      <w:lvlText w:val="▪"/>
      <w:lvlJc w:val="left"/>
      <w:pPr>
        <w:ind w:left="4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CE1E16">
      <w:start w:val="1"/>
      <w:numFmt w:val="bullet"/>
      <w:lvlText w:val="•"/>
      <w:lvlJc w:val="left"/>
      <w:pPr>
        <w:ind w:left="4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8092CE">
      <w:start w:val="1"/>
      <w:numFmt w:val="bullet"/>
      <w:lvlText w:val="o"/>
      <w:lvlJc w:val="left"/>
      <w:pPr>
        <w:ind w:left="5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841800">
      <w:start w:val="1"/>
      <w:numFmt w:val="bullet"/>
      <w:lvlText w:val="▪"/>
      <w:lvlJc w:val="left"/>
      <w:pPr>
        <w:ind w:left="6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88922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C51A8"/>
    <w:rsid w:val="00121354"/>
    <w:rsid w:val="00182CD3"/>
    <w:rsid w:val="00625DB3"/>
    <w:rsid w:val="007E47CF"/>
    <w:rsid w:val="00915CD8"/>
    <w:rsid w:val="009933A8"/>
    <w:rsid w:val="009B3967"/>
    <w:rsid w:val="00A44771"/>
    <w:rsid w:val="00B5444B"/>
    <w:rsid w:val="00CC51A8"/>
    <w:rsid w:val="00D95FCA"/>
    <w:rsid w:val="00E669FD"/>
    <w:rsid w:val="00F5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BE5D4"/>
  <w15:chartTrackingRefBased/>
  <w15:docId w15:val="{7A9A4764-2E38-417D-8997-9504F2B2D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7CF"/>
    <w:pPr>
      <w:widowControl w:val="0"/>
      <w:spacing w:line="276" w:lineRule="auto"/>
    </w:pPr>
    <w:rPr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rsid w:val="007E47CF"/>
    <w:pPr>
      <w:keepNext/>
      <w:keepLines/>
      <w:widowControl w:val="0"/>
      <w:spacing w:before="400" w:after="120"/>
      <w:outlineLvl w:val="0"/>
    </w:pPr>
    <w:rPr>
      <w:sz w:val="40"/>
      <w:szCs w:val="40"/>
      <w:lang w:val="en" w:eastAsia="zh-CN" w:bidi="hi-IN"/>
    </w:rPr>
  </w:style>
  <w:style w:type="paragraph" w:styleId="Heading2">
    <w:name w:val="heading 2"/>
    <w:next w:val="Normal"/>
    <w:qFormat/>
    <w:rsid w:val="007E47CF"/>
    <w:pPr>
      <w:keepNext/>
      <w:keepLines/>
      <w:widowControl w:val="0"/>
      <w:spacing w:before="360" w:after="120"/>
      <w:outlineLvl w:val="1"/>
    </w:pPr>
    <w:rPr>
      <w:sz w:val="32"/>
      <w:szCs w:val="32"/>
      <w:lang w:val="en" w:eastAsia="zh-CN" w:bidi="hi-IN"/>
    </w:rPr>
  </w:style>
  <w:style w:type="paragraph" w:styleId="Heading3">
    <w:name w:val="heading 3"/>
    <w:next w:val="Normal"/>
    <w:qFormat/>
    <w:rsid w:val="007E47CF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rsid w:val="007E47CF"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rsid w:val="007E47CF"/>
    <w:pPr>
      <w:keepNext/>
      <w:keepLines/>
      <w:widowControl w:val="0"/>
      <w:spacing w:before="240" w:after="80"/>
      <w:outlineLvl w:val="4"/>
    </w:pPr>
    <w:rPr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rsid w:val="007E47CF"/>
    <w:pPr>
      <w:keepNext/>
      <w:keepLines/>
      <w:widowControl w:val="0"/>
      <w:spacing w:before="240" w:after="80"/>
      <w:outlineLvl w:val="5"/>
    </w:pPr>
    <w:rPr>
      <w:i/>
      <w:color w:val="666666"/>
      <w:sz w:val="22"/>
      <w:szCs w:val="22"/>
      <w:lang w:val="en"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7E47C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7E47CF"/>
    <w:pPr>
      <w:spacing w:after="140" w:line="288" w:lineRule="auto"/>
    </w:pPr>
  </w:style>
  <w:style w:type="paragraph" w:styleId="List">
    <w:name w:val="List"/>
    <w:basedOn w:val="BodyText"/>
    <w:rsid w:val="007E47CF"/>
    <w:rPr>
      <w:rFonts w:cs="FreeSans"/>
    </w:rPr>
  </w:style>
  <w:style w:type="paragraph" w:styleId="Caption">
    <w:name w:val="caption"/>
    <w:basedOn w:val="Normal"/>
    <w:qFormat/>
    <w:rsid w:val="007E47C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7E47CF"/>
    <w:pPr>
      <w:suppressLineNumbers/>
    </w:pPr>
    <w:rPr>
      <w:rFonts w:cs="FreeSans"/>
    </w:rPr>
  </w:style>
  <w:style w:type="paragraph" w:customStyle="1" w:styleId="LO-normal">
    <w:name w:val="LO-normal"/>
    <w:qFormat/>
    <w:rsid w:val="007E47CF"/>
    <w:rPr>
      <w:color w:val="00000A"/>
      <w:sz w:val="22"/>
      <w:szCs w:val="22"/>
      <w:lang w:val="en" w:eastAsia="zh-CN" w:bidi="hi-IN"/>
    </w:rPr>
  </w:style>
  <w:style w:type="paragraph" w:styleId="Title">
    <w:name w:val="Title"/>
    <w:basedOn w:val="LO-normal"/>
    <w:next w:val="Normal"/>
    <w:qFormat/>
    <w:rsid w:val="007E47C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rsid w:val="007E47CF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rsid w:val="007E47CF"/>
  </w:style>
  <w:style w:type="paragraph" w:customStyle="1" w:styleId="TableHeading">
    <w:name w:val="Table Heading"/>
    <w:basedOn w:val="TableContents"/>
    <w:qFormat/>
    <w:rsid w:val="007E4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8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tim\OneDrive\Documents\Custom%20Office%20Templates\DS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DS_template.dotx</Template>
  <TotalTime>78</TotalTime>
  <Pages>9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 Sawai</dc:creator>
  <cp:keywords/>
  <cp:lastModifiedBy>Hatim Sawai</cp:lastModifiedBy>
  <cp:revision>1</cp:revision>
  <dcterms:created xsi:type="dcterms:W3CDTF">2022-11-02T02:49:00Z</dcterms:created>
  <dcterms:modified xsi:type="dcterms:W3CDTF">2022-11-02T04:10:00Z</dcterms:modified>
  <dc:language>en-IN</dc:language>
</cp:coreProperties>
</file>